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3575579A" w:rsidR="00E3177C" w:rsidRDefault="00502A3B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第</w:t>
      </w:r>
      <w:r w:rsidR="00DF7BD6">
        <w:rPr>
          <w:rFonts w:hint="eastAsia"/>
          <w:b/>
          <w:bCs/>
          <w:sz w:val="44"/>
          <w:szCs w:val="44"/>
        </w:rPr>
        <w:t>二</w:t>
      </w:r>
      <w:r>
        <w:rPr>
          <w:rFonts w:hint="eastAsia"/>
          <w:b/>
          <w:bCs/>
          <w:sz w:val="44"/>
          <w:szCs w:val="44"/>
        </w:rPr>
        <w:t>次</w:t>
      </w:r>
      <w:r w:rsidR="009A6D40">
        <w:rPr>
          <w:rFonts w:hint="eastAsia"/>
          <w:b/>
          <w:bCs/>
          <w:sz w:val="44"/>
          <w:szCs w:val="44"/>
        </w:rPr>
        <w:t>小组</w:t>
      </w:r>
      <w:r w:rsidR="00152DBB"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77777777" w:rsidR="00E3177C" w:rsidRDefault="00152D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小组周例会</w:t>
            </w:r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64D2272D" w:rsidR="00E3177C" w:rsidRDefault="00863F6A" w:rsidP="00172E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2021/</w:t>
            </w:r>
            <w:r w:rsidR="0083421B"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 w:rsidR="00723C4A">
              <w:rPr>
                <w:rFonts w:hint="eastAsia"/>
                <w:szCs w:val="21"/>
              </w:rPr>
              <w:t>29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3E5A3D8A" w:rsidR="00E3177C" w:rsidRDefault="00863F6A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食堂一楼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35C2C77C" w:rsidR="00E3177C" w:rsidRDefault="00863F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曾德龙、曾欣、程钰涵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1D51567C" w:rsidR="00E3177C" w:rsidRDefault="00863F6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王聪、曾德龙、陈冠旭、蔡楷欣、程钰涵、曾欣、郑湘萍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206E60F0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人，实到</w:t>
            </w:r>
            <w:r w:rsidR="00D67A1E">
              <w:rPr>
                <w:rFonts w:hint="eastAsia"/>
              </w:rPr>
              <w:t>7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0EC91EFC" w:rsidR="00E3177C" w:rsidRDefault="00F17B9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主题的确定和</w:t>
            </w:r>
            <w:r w:rsidR="00E16D14">
              <w:rPr>
                <w:rFonts w:hint="eastAsia"/>
                <w:szCs w:val="21"/>
              </w:rPr>
              <w:t>可行的分工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5D051443" w14:textId="773BBE9F" w:rsidR="00581A4C" w:rsidRDefault="003B48C3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</w:t>
            </w:r>
            <w:r w:rsidR="00152DBB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一、</w:t>
            </w:r>
            <w:r w:rsidR="00BD7204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想法</w:t>
            </w:r>
          </w:p>
          <w:p w14:paraId="00652E6F" w14:textId="77777777" w:rsidR="00E16D14" w:rsidRPr="00931DE3" w:rsidRDefault="00E16D14" w:rsidP="00E16D14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931DE3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Idea 1：氏族管理系统</w:t>
            </w:r>
          </w:p>
          <w:p w14:paraId="70EA8B6B" w14:textId="168BDF38" w:rsidR="00E16D14" w:rsidRDefault="00E16D14" w:rsidP="00E16D14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E16D14">
              <w:rPr>
                <w:rFonts w:ascii="微软雅黑" w:eastAsia="微软雅黑" w:hAnsi="微软雅黑" w:cs="微软雅黑" w:hint="eastAsia"/>
                <w:szCs w:val="21"/>
              </w:rPr>
              <w:t>实现族谱管理+氏族活动通知（后续考虑加入）等功能，可以构建小程序或者APP，来促进年轻人的加入。可以参考在纸质族谱的基础上构建（可能考虑甲方输入），由于是两种背景的人来构建软件，所以需求不是很清晰（要具体沟通），老师推荐使用快速模型先做出可以用于反馈的软件，然后不断打磨需求分析等方面。</w:t>
            </w:r>
          </w:p>
          <w:p w14:paraId="605368F2" w14:textId="77777777" w:rsidR="00CB16B0" w:rsidRPr="00CB16B0" w:rsidRDefault="00CB16B0" w:rsidP="00CB16B0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CB16B0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Idea 2（暂不考虑）：食堂管理系统</w:t>
            </w:r>
          </w:p>
          <w:p w14:paraId="0EFF18A6" w14:textId="142F27CE" w:rsidR="00CB16B0" w:rsidRPr="00CB16B0" w:rsidRDefault="00CB16B0" w:rsidP="00CB16B0">
            <w:pPr>
              <w:spacing w:line="0" w:lineRule="atLeast"/>
              <w:ind w:firstLineChars="400" w:firstLine="840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CB16B0">
              <w:rPr>
                <w:rFonts w:ascii="微软雅黑" w:eastAsia="微软雅黑" w:hAnsi="微软雅黑" w:cs="微软雅黑" w:hint="eastAsia"/>
                <w:szCs w:val="21"/>
              </w:rPr>
              <w:t>基于食堂已有的问题进行改进，用户对象是食堂的管理人员等（非学生对象）。关键在于着眼于实际问题以及客户能否配合软件的开发。对于食堂目前存在的问题已经有初步的归纳。初步设想实现学生、食堂和学院领导三方的合作。</w:t>
            </w:r>
          </w:p>
          <w:p w14:paraId="73931376" w14:textId="4A16F5EC" w:rsidR="00E3177C" w:rsidRDefault="0041787F">
            <w:pPr>
              <w:numPr>
                <w:ilvl w:val="0"/>
                <w:numId w:val="1"/>
              </w:num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思考和问题</w:t>
            </w:r>
          </w:p>
          <w:p w14:paraId="7C6A73E5" w14:textId="06DAFBB8" w:rsidR="00F57E0D" w:rsidRPr="00F57E0D" w:rsidRDefault="00F57E0D" w:rsidP="00F57E0D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57E0D">
              <w:rPr>
                <w:rFonts w:ascii="微软雅黑" w:eastAsia="微软雅黑" w:hAnsi="微软雅黑" w:cs="微软雅黑" w:hint="eastAsia"/>
                <w:szCs w:val="21"/>
              </w:rPr>
              <w:t>①明确数据库内容怎么处理（即族谱信息的收集和输入等）。</w:t>
            </w:r>
          </w:p>
          <w:p w14:paraId="1AED0357" w14:textId="77777777" w:rsidR="00F57E0D" w:rsidRPr="00F57E0D" w:rsidRDefault="00F57E0D" w:rsidP="00F57E0D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57E0D">
              <w:rPr>
                <w:rFonts w:ascii="微软雅黑" w:eastAsia="微软雅黑" w:hAnsi="微软雅黑" w:cs="微软雅黑" w:hint="eastAsia"/>
                <w:szCs w:val="21"/>
              </w:rPr>
              <w:t>②需要明确客户的需求。</w:t>
            </w:r>
          </w:p>
          <w:p w14:paraId="11A5F0DB" w14:textId="77777777" w:rsidR="00F57E0D" w:rsidRPr="00F57E0D" w:rsidRDefault="00F57E0D" w:rsidP="00F57E0D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57E0D">
              <w:rPr>
                <w:rFonts w:ascii="微软雅黑" w:eastAsia="微软雅黑" w:hAnsi="微软雅黑" w:cs="微软雅黑" w:hint="eastAsia"/>
                <w:szCs w:val="21"/>
              </w:rPr>
              <w:t>③考虑族谱数据结构的问题，如实现多个树的合并，考虑超级管理员（实现后台操作、树的构建、合并等）+普通管理员（实现子树的构建）的模式，从而减少客户在输入上的工作量。</w:t>
            </w:r>
          </w:p>
          <w:p w14:paraId="2615C9A4" w14:textId="77777777" w:rsidR="00F57E0D" w:rsidRPr="00F57E0D" w:rsidRDefault="00F57E0D" w:rsidP="00F57E0D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57E0D">
              <w:rPr>
                <w:rFonts w:ascii="微软雅黑" w:eastAsia="微软雅黑" w:hAnsi="微软雅黑" w:cs="微软雅黑" w:hint="eastAsia"/>
                <w:szCs w:val="21"/>
              </w:rPr>
              <w:t>④考虑客户在后端输入条目，然后由软件来搜索、推导亲属关系，自动生成树。</w:t>
            </w:r>
          </w:p>
          <w:p w14:paraId="2CE56861" w14:textId="77777777" w:rsidR="00F57E0D" w:rsidRPr="00F57E0D" w:rsidRDefault="00F57E0D" w:rsidP="00F57E0D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57E0D">
              <w:rPr>
                <w:rFonts w:ascii="微软雅黑" w:eastAsia="微软雅黑" w:hAnsi="微软雅黑" w:cs="微软雅黑" w:hint="eastAsia"/>
                <w:szCs w:val="21"/>
              </w:rPr>
              <w:t>⑤数据库条目包括姓名、性别、生日、父母信息。</w:t>
            </w:r>
          </w:p>
          <w:p w14:paraId="77E215DF" w14:textId="77777777" w:rsidR="00F57E0D" w:rsidRPr="00F57E0D" w:rsidRDefault="00F57E0D" w:rsidP="00F57E0D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57E0D">
              <w:rPr>
                <w:rFonts w:ascii="微软雅黑" w:eastAsia="微软雅黑" w:hAnsi="微软雅黑" w:cs="微软雅黑" w:hint="eastAsia"/>
                <w:szCs w:val="21"/>
              </w:rPr>
              <w:t>⑥同代人在显示界面上排序的问题。</w:t>
            </w:r>
          </w:p>
          <w:p w14:paraId="376DF48A" w14:textId="77777777" w:rsidR="00F57E0D" w:rsidRPr="00F57E0D" w:rsidRDefault="00F57E0D" w:rsidP="00F57E0D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57E0D">
              <w:rPr>
                <w:rFonts w:ascii="微软雅黑" w:eastAsia="微软雅黑" w:hAnsi="微软雅黑" w:cs="微软雅黑" w:hint="eastAsia"/>
                <w:szCs w:val="21"/>
              </w:rPr>
              <w:t>⑦信息修改权限、次数的问题。</w:t>
            </w:r>
          </w:p>
          <w:p w14:paraId="104B1499" w14:textId="77777777" w:rsidR="00F57E0D" w:rsidRPr="00F57E0D" w:rsidRDefault="00F57E0D" w:rsidP="00F57E0D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57E0D">
              <w:rPr>
                <w:rFonts w:ascii="微软雅黑" w:eastAsia="微软雅黑" w:hAnsi="微软雅黑" w:cs="微软雅黑" w:hint="eastAsia"/>
                <w:szCs w:val="21"/>
              </w:rPr>
              <w:t>⑧数据的导入和导出（权限问题）。</w:t>
            </w:r>
          </w:p>
          <w:p w14:paraId="44C5E71F" w14:textId="77777777" w:rsidR="00186627" w:rsidRDefault="00F57E0D" w:rsidP="00F57E0D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F57E0D">
              <w:rPr>
                <w:rFonts w:ascii="微软雅黑" w:eastAsia="微软雅黑" w:hAnsi="微软雅黑" w:cs="微软雅黑" w:hint="eastAsia"/>
                <w:szCs w:val="21"/>
              </w:rPr>
              <w:t>⑨框架选用的问题（框架对比等）。</w:t>
            </w:r>
          </w:p>
          <w:p w14:paraId="764A944F" w14:textId="15BBD1A6" w:rsidR="00556721" w:rsidRDefault="00556721" w:rsidP="00F57E0D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 w:rsidRPr="003A5DEA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三、</w:t>
            </w:r>
            <w:r w:rsidR="00EA4499"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暂时的分工</w:t>
            </w:r>
          </w:p>
          <w:p w14:paraId="473AE9E9" w14:textId="77777777" w:rsidR="00A1034B" w:rsidRPr="00A1034B" w:rsidRDefault="00A1034B" w:rsidP="00A1034B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A1034B">
              <w:rPr>
                <w:rFonts w:ascii="微软雅黑" w:eastAsia="微软雅黑" w:hAnsi="微软雅黑" w:cs="微软雅黑" w:hint="eastAsia"/>
                <w:szCs w:val="21"/>
              </w:rPr>
              <w:t>微信小程序：曾德龙、陈冠旭、程钰涵</w:t>
            </w:r>
          </w:p>
          <w:p w14:paraId="3A2C70AD" w14:textId="77777777" w:rsidR="00A1034B" w:rsidRPr="00A1034B" w:rsidRDefault="00A1034B" w:rsidP="00A1034B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A1034B">
              <w:rPr>
                <w:rFonts w:ascii="微软雅黑" w:eastAsia="微软雅黑" w:hAnsi="微软雅黑" w:cs="微软雅黑" w:hint="eastAsia"/>
                <w:szCs w:val="21"/>
              </w:rPr>
              <w:t>网页端：王聪、蔡楷欣</w:t>
            </w:r>
          </w:p>
          <w:p w14:paraId="55EB7F4D" w14:textId="77777777" w:rsidR="00A1034B" w:rsidRPr="00A1034B" w:rsidRDefault="00A1034B" w:rsidP="00A1034B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A1034B">
              <w:rPr>
                <w:rFonts w:ascii="微软雅黑" w:eastAsia="微软雅黑" w:hAnsi="微软雅黑" w:cs="微软雅黑" w:hint="eastAsia"/>
                <w:szCs w:val="21"/>
              </w:rPr>
              <w:t>前端UI：</w:t>
            </w:r>
          </w:p>
          <w:p w14:paraId="467FA0BD" w14:textId="77777777" w:rsidR="00A1034B" w:rsidRPr="00A1034B" w:rsidRDefault="00A1034B" w:rsidP="00A1034B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A1034B">
              <w:rPr>
                <w:rFonts w:ascii="微软雅黑" w:eastAsia="微软雅黑" w:hAnsi="微软雅黑" w:cs="微软雅黑" w:hint="eastAsia"/>
                <w:szCs w:val="21"/>
              </w:rPr>
              <w:t>文档撰写：共同撰写</w:t>
            </w:r>
          </w:p>
          <w:p w14:paraId="2EE99971" w14:textId="29463E7D" w:rsidR="00320F93" w:rsidRPr="00A1034B" w:rsidRDefault="00A1034B" w:rsidP="00A1034B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A1034B">
              <w:rPr>
                <w:rFonts w:ascii="微软雅黑" w:eastAsia="微软雅黑" w:hAnsi="微软雅黑" w:cs="微软雅黑" w:hint="eastAsia"/>
                <w:szCs w:val="21"/>
              </w:rPr>
              <w:t>测试运维</w:t>
            </w:r>
          </w:p>
          <w:p w14:paraId="0B9F3BBC" w14:textId="2CCD9AE9" w:rsidR="00E3177C" w:rsidRDefault="00152D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lastRenderedPageBreak/>
              <w:t>会议总结：</w:t>
            </w:r>
          </w:p>
          <w:p w14:paraId="76C34747" w14:textId="3DAFE0FD" w:rsidR="00E3177C" w:rsidRDefault="00EA0939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 xml:space="preserve">   </w:t>
            </w:r>
            <w:r w:rsidR="006A777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确定了软件开发的主题为族谱，提出了一些列未来需要考虑的问题</w:t>
            </w:r>
            <w:r w:rsidR="00150C8A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。做出了暂时的分工，以后可能会进行调整。</w:t>
            </w: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6934BED1" w:rsidR="00E3177C" w:rsidRDefault="00696B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9"/>
      <w:footerReference w:type="default" r:id="rId1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0C26E" w14:textId="77777777" w:rsidR="00002E5D" w:rsidRDefault="00002E5D">
      <w:r>
        <w:separator/>
      </w:r>
    </w:p>
  </w:endnote>
  <w:endnote w:type="continuationSeparator" w:id="0">
    <w:p w14:paraId="6D76BD48" w14:textId="77777777" w:rsidR="00002E5D" w:rsidRDefault="0000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A0939" w:rsidRDefault="00EA093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A0939" w:rsidRDefault="00EA0939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A0939" w:rsidRDefault="00EA0939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6E7B" w14:textId="77777777" w:rsidR="00002E5D" w:rsidRDefault="00002E5D">
      <w:r>
        <w:separator/>
      </w:r>
    </w:p>
  </w:footnote>
  <w:footnote w:type="continuationSeparator" w:id="0">
    <w:p w14:paraId="7C591A8F" w14:textId="77777777" w:rsidR="00002E5D" w:rsidRDefault="00002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A0939" w:rsidRDefault="00EA0939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F3E97"/>
    <w:rsid w:val="00002E5D"/>
    <w:rsid w:val="0000514F"/>
    <w:rsid w:val="00017EE8"/>
    <w:rsid w:val="00074C75"/>
    <w:rsid w:val="000C16B7"/>
    <w:rsid w:val="000D6D6E"/>
    <w:rsid w:val="00150C8A"/>
    <w:rsid w:val="00152DBB"/>
    <w:rsid w:val="001668D9"/>
    <w:rsid w:val="00172E03"/>
    <w:rsid w:val="00186627"/>
    <w:rsid w:val="0019439A"/>
    <w:rsid w:val="001957BB"/>
    <w:rsid w:val="001C14E5"/>
    <w:rsid w:val="001F746B"/>
    <w:rsid w:val="00240D6C"/>
    <w:rsid w:val="00297E44"/>
    <w:rsid w:val="002E5BA7"/>
    <w:rsid w:val="00320F93"/>
    <w:rsid w:val="003562EF"/>
    <w:rsid w:val="00375A4F"/>
    <w:rsid w:val="00377166"/>
    <w:rsid w:val="003877CA"/>
    <w:rsid w:val="003A5DEA"/>
    <w:rsid w:val="003B48C3"/>
    <w:rsid w:val="004067DE"/>
    <w:rsid w:val="0041787F"/>
    <w:rsid w:val="0042547D"/>
    <w:rsid w:val="004413F8"/>
    <w:rsid w:val="00445E1A"/>
    <w:rsid w:val="00462399"/>
    <w:rsid w:val="00500EDE"/>
    <w:rsid w:val="00502A3B"/>
    <w:rsid w:val="005061DD"/>
    <w:rsid w:val="00552C66"/>
    <w:rsid w:val="00556721"/>
    <w:rsid w:val="00581A4C"/>
    <w:rsid w:val="005863F8"/>
    <w:rsid w:val="005A1268"/>
    <w:rsid w:val="005B6C0B"/>
    <w:rsid w:val="0060316B"/>
    <w:rsid w:val="00603BD6"/>
    <w:rsid w:val="00682E44"/>
    <w:rsid w:val="00696BA1"/>
    <w:rsid w:val="006A7778"/>
    <w:rsid w:val="00723C4A"/>
    <w:rsid w:val="0072498D"/>
    <w:rsid w:val="0072661B"/>
    <w:rsid w:val="00734D5E"/>
    <w:rsid w:val="0073556B"/>
    <w:rsid w:val="00786404"/>
    <w:rsid w:val="00796033"/>
    <w:rsid w:val="0080182B"/>
    <w:rsid w:val="00810312"/>
    <w:rsid w:val="0081096C"/>
    <w:rsid w:val="0083421B"/>
    <w:rsid w:val="00863F6A"/>
    <w:rsid w:val="00872044"/>
    <w:rsid w:val="008C0396"/>
    <w:rsid w:val="008C435C"/>
    <w:rsid w:val="008D0777"/>
    <w:rsid w:val="00912F7F"/>
    <w:rsid w:val="00922C4B"/>
    <w:rsid w:val="00931DE3"/>
    <w:rsid w:val="00933C28"/>
    <w:rsid w:val="009516C4"/>
    <w:rsid w:val="00954C3A"/>
    <w:rsid w:val="00970AFF"/>
    <w:rsid w:val="009A6D40"/>
    <w:rsid w:val="009F7BFD"/>
    <w:rsid w:val="00A1034B"/>
    <w:rsid w:val="00A71C5B"/>
    <w:rsid w:val="00A86F71"/>
    <w:rsid w:val="00AE4C5E"/>
    <w:rsid w:val="00B016F3"/>
    <w:rsid w:val="00B31C9B"/>
    <w:rsid w:val="00B469AF"/>
    <w:rsid w:val="00B652A6"/>
    <w:rsid w:val="00BD3E26"/>
    <w:rsid w:val="00BD7204"/>
    <w:rsid w:val="00BE09B6"/>
    <w:rsid w:val="00C31A80"/>
    <w:rsid w:val="00C525E6"/>
    <w:rsid w:val="00C96956"/>
    <w:rsid w:val="00CA01CD"/>
    <w:rsid w:val="00CA3DF3"/>
    <w:rsid w:val="00CB16B0"/>
    <w:rsid w:val="00D14A33"/>
    <w:rsid w:val="00D67A1E"/>
    <w:rsid w:val="00D76397"/>
    <w:rsid w:val="00DA6378"/>
    <w:rsid w:val="00DF7BD6"/>
    <w:rsid w:val="00E16D14"/>
    <w:rsid w:val="00E3177C"/>
    <w:rsid w:val="00E56154"/>
    <w:rsid w:val="00EA0939"/>
    <w:rsid w:val="00EA4499"/>
    <w:rsid w:val="00EB1F51"/>
    <w:rsid w:val="00EB3A8A"/>
    <w:rsid w:val="00EB584D"/>
    <w:rsid w:val="00F17B90"/>
    <w:rsid w:val="00F20FC3"/>
    <w:rsid w:val="00F3508D"/>
    <w:rsid w:val="00F57E0D"/>
    <w:rsid w:val="00F71A45"/>
    <w:rsid w:val="00F72FD1"/>
    <w:rsid w:val="00F77091"/>
    <w:rsid w:val="00F83A89"/>
    <w:rsid w:val="00F95E15"/>
    <w:rsid w:val="00FA6F1F"/>
    <w:rsid w:val="00FD2B1F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330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帝王的带刀侍卫</dc:creator>
  <cp:lastModifiedBy>王聪</cp:lastModifiedBy>
  <cp:revision>105</cp:revision>
  <dcterms:created xsi:type="dcterms:W3CDTF">2021-03-28T12:57:00Z</dcterms:created>
  <dcterms:modified xsi:type="dcterms:W3CDTF">2021-06-11T02:39:00Z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