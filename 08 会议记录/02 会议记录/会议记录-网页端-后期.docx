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77777777" w:rsidR="00E3177C" w:rsidRDefault="00152DBB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2E922C4C" w:rsidR="00E3177C" w:rsidRDefault="002124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网页端</w:t>
            </w:r>
            <w:r w:rsidR="00152DBB">
              <w:rPr>
                <w:rFonts w:hint="eastAsia"/>
                <w:szCs w:val="21"/>
              </w:rPr>
              <w:t>小组例会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1993A9F4" w:rsidR="00E3177C" w:rsidRDefault="00212481" w:rsidP="006E4AB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2021</w:t>
            </w:r>
            <w:r>
              <w:rPr>
                <w:rFonts w:hint="eastAsia"/>
                <w:szCs w:val="21"/>
              </w:rPr>
              <w:t>/</w:t>
            </w:r>
            <w:r w:rsidR="003D0EEA">
              <w:rPr>
                <w:szCs w:val="21"/>
              </w:rPr>
              <w:t>6</w:t>
            </w:r>
            <w:r w:rsidR="003D0EEA">
              <w:rPr>
                <w:rFonts w:hint="eastAsia"/>
                <w:szCs w:val="21"/>
              </w:rPr>
              <w:t>/</w:t>
            </w:r>
            <w:r w:rsidR="003D0EEA">
              <w:rPr>
                <w:szCs w:val="21"/>
              </w:rPr>
              <w:t>20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77777777" w:rsidR="00E3177C" w:rsidRDefault="00152DBB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szCs w:val="21"/>
              </w:rPr>
              <w:t>腾讯会议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616EC86E" w:rsidR="00E3177C" w:rsidRDefault="003D0EEA" w:rsidP="003D0E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蔡楷欣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75D5F6B6" w:rsidR="00E3177C" w:rsidRDefault="002124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蔡楷欣</w:t>
            </w:r>
            <w:r w:rsidR="003B48C3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郑湘萍、曾欣、程钰涵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79EE41C5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>
              <w:rPr>
                <w:rFonts w:hint="eastAsia"/>
              </w:rPr>
              <w:t xml:space="preserve"> </w:t>
            </w:r>
            <w:r w:rsidR="00212481">
              <w:t>4</w:t>
            </w:r>
            <w:r>
              <w:rPr>
                <w:rFonts w:hint="eastAsia"/>
              </w:rPr>
              <w:t>人，实到</w:t>
            </w:r>
            <w:r w:rsidR="00212481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0ADF5501" w:rsidR="00E3177C" w:rsidRDefault="0021248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网页端</w:t>
            </w:r>
            <w:r w:rsidR="00DD284E">
              <w:rPr>
                <w:rFonts w:hint="eastAsia"/>
                <w:szCs w:val="21"/>
              </w:rPr>
              <w:t>后</w:t>
            </w:r>
            <w:r>
              <w:rPr>
                <w:rFonts w:hint="eastAsia"/>
                <w:szCs w:val="21"/>
              </w:rPr>
              <w:t>期工作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3B4C4939" w14:textId="19A8B6AC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</w:p>
          <w:p w14:paraId="74F8459A" w14:textId="6F354E32" w:rsidR="00E3177C" w:rsidRPr="007965A1" w:rsidRDefault="00152DBB" w:rsidP="007965A1">
            <w:pPr>
              <w:pStyle w:val="a8"/>
              <w:numPr>
                <w:ilvl w:val="0"/>
                <w:numId w:val="2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7965A1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进度汇报：</w:t>
            </w:r>
          </w:p>
          <w:p w14:paraId="49E19C48" w14:textId="18BE49B4" w:rsidR="007965A1" w:rsidRDefault="007965A1" w:rsidP="007965A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965A1">
              <w:rPr>
                <w:rFonts w:ascii="微软雅黑" w:eastAsia="微软雅黑" w:hAnsi="微软雅黑" w:cs="微软雅黑" w:hint="eastAsia"/>
                <w:szCs w:val="21"/>
              </w:rPr>
              <w:t>文档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部分：</w:t>
            </w:r>
          </w:p>
          <w:p w14:paraId="571E3769" w14:textId="78BC0CFE" w:rsidR="003D0EEA" w:rsidRPr="003D0EEA" w:rsidRDefault="003D0EEA" w:rsidP="003D0EEA">
            <w:pPr>
              <w:pStyle w:val="a8"/>
              <w:numPr>
                <w:ilvl w:val="0"/>
                <w:numId w:val="4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着手进行用户手册，测试文档的工作</w:t>
            </w:r>
          </w:p>
          <w:p w14:paraId="17AD1EB6" w14:textId="4E773AFC" w:rsidR="00212481" w:rsidRDefault="007965A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编码部分</w:t>
            </w:r>
            <w:r w:rsidR="00212481">
              <w:rPr>
                <w:rFonts w:ascii="微软雅黑" w:eastAsia="微软雅黑" w:hAnsi="微软雅黑" w:cs="微软雅黑" w:hint="eastAsia"/>
                <w:szCs w:val="21"/>
              </w:rPr>
              <w:t>：</w:t>
            </w:r>
          </w:p>
          <w:p w14:paraId="151E6AEC" w14:textId="37D4AAA4" w:rsidR="00212481" w:rsidRPr="003D0EEA" w:rsidRDefault="003D0EEA" w:rsidP="003D0EEA">
            <w:pPr>
              <w:pStyle w:val="a8"/>
              <w:numPr>
                <w:ilvl w:val="0"/>
                <w:numId w:val="3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D0EEA">
              <w:rPr>
                <w:rFonts w:ascii="微软雅黑" w:eastAsia="微软雅黑" w:hAnsi="微软雅黑" w:cs="微软雅黑" w:hint="eastAsia"/>
                <w:szCs w:val="21"/>
              </w:rPr>
              <w:t>确定了 Vue，Node.</w:t>
            </w:r>
            <w:r w:rsidRPr="003D0EEA">
              <w:rPr>
                <w:rFonts w:ascii="微软雅黑" w:eastAsia="微软雅黑" w:hAnsi="微软雅黑" w:cs="微软雅黑"/>
                <w:szCs w:val="21"/>
              </w:rPr>
              <w:t>js</w:t>
            </w:r>
            <w:r w:rsidR="00212481" w:rsidRPr="003D0EEA">
              <w:rPr>
                <w:rFonts w:ascii="微软雅黑" w:eastAsia="微软雅黑" w:hAnsi="微软雅黑" w:cs="微软雅黑" w:hint="eastAsia"/>
                <w:szCs w:val="21"/>
              </w:rPr>
              <w:t>技术栈</w:t>
            </w:r>
          </w:p>
          <w:p w14:paraId="6D8F720A" w14:textId="4F25C257" w:rsidR="007E69F2" w:rsidRPr="003D0EEA" w:rsidRDefault="003D0EEA" w:rsidP="003D0EEA">
            <w:pPr>
              <w:pStyle w:val="a8"/>
              <w:numPr>
                <w:ilvl w:val="0"/>
                <w:numId w:val="3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D0EEA">
              <w:rPr>
                <w:rFonts w:ascii="微软雅黑" w:eastAsia="微软雅黑" w:hAnsi="微软雅黑" w:cs="微软雅黑" w:hint="eastAsia"/>
                <w:szCs w:val="21"/>
              </w:rPr>
              <w:t>完成网页端关于消息添加，用户管理等功能</w:t>
            </w:r>
          </w:p>
          <w:p w14:paraId="1BBD7B09" w14:textId="3FB83461" w:rsidR="003D0EEA" w:rsidRPr="003D0EEA" w:rsidRDefault="003D0EEA" w:rsidP="003D0EEA">
            <w:pPr>
              <w:pStyle w:val="a8"/>
              <w:numPr>
                <w:ilvl w:val="0"/>
                <w:numId w:val="3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准备设计测试方案</w:t>
            </w:r>
          </w:p>
          <w:p w14:paraId="69C1FD89" w14:textId="77777777" w:rsidR="007965A1" w:rsidRDefault="007965A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73931376" w14:textId="4F1EC03F" w:rsidR="00E3177C" w:rsidRDefault="0021248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二、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工作安排：</w:t>
            </w:r>
          </w:p>
          <w:p w14:paraId="1901DD63" w14:textId="614B601C" w:rsidR="00212481" w:rsidRDefault="007965A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965A1">
              <w:rPr>
                <w:rFonts w:ascii="微软雅黑" w:eastAsia="微软雅黑" w:hAnsi="微软雅黑" w:cs="微软雅黑" w:hint="eastAsia"/>
                <w:szCs w:val="21"/>
              </w:rPr>
              <w:t>文档部分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：</w:t>
            </w:r>
          </w:p>
          <w:p w14:paraId="23B30B7C" w14:textId="0B584265" w:rsidR="003D0EEA" w:rsidRPr="003D0EEA" w:rsidRDefault="003D0EEA" w:rsidP="003D0EEA">
            <w:pPr>
              <w:pStyle w:val="a8"/>
              <w:numPr>
                <w:ilvl w:val="0"/>
                <w:numId w:val="5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除蔡楷欣外准备用户手册和测试文档</w:t>
            </w:r>
          </w:p>
          <w:p w14:paraId="03FE7BAC" w14:textId="17DCC85E" w:rsidR="007965A1" w:rsidRPr="00212481" w:rsidRDefault="007965A1" w:rsidP="0021248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编码部分：</w:t>
            </w:r>
          </w:p>
          <w:p w14:paraId="5753FF53" w14:textId="79D93264" w:rsidR="00E3177C" w:rsidRPr="003D0EEA" w:rsidRDefault="003D0EEA" w:rsidP="003D0EEA">
            <w:pPr>
              <w:pStyle w:val="a8"/>
              <w:numPr>
                <w:ilvl w:val="0"/>
                <w:numId w:val="6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蔡楷欣继续进行编码优化与测试分析</w:t>
            </w:r>
          </w:p>
          <w:p w14:paraId="4C76FB9B" w14:textId="77777777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0B9F3BBC" w14:textId="5D44D992" w:rsidR="00E3177C" w:rsidRPr="003D0EEA" w:rsidRDefault="00152DBB" w:rsidP="003D0EEA">
            <w:pPr>
              <w:pStyle w:val="a8"/>
              <w:numPr>
                <w:ilvl w:val="0"/>
                <w:numId w:val="2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3D0EEA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会议总结：</w:t>
            </w:r>
          </w:p>
          <w:p w14:paraId="649257F2" w14:textId="1FF86651" w:rsidR="003D0EEA" w:rsidRDefault="003D0EEA" w:rsidP="003D0EEA">
            <w:pPr>
              <w:pStyle w:val="a8"/>
              <w:numPr>
                <w:ilvl w:val="0"/>
                <w:numId w:val="8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总体编码基本完成</w:t>
            </w:r>
          </w:p>
          <w:p w14:paraId="177A0174" w14:textId="2F81A0F7" w:rsidR="003D0EEA" w:rsidRPr="003D0EEA" w:rsidRDefault="003D0EEA" w:rsidP="003D0EEA">
            <w:pPr>
              <w:pStyle w:val="a8"/>
              <w:numPr>
                <w:ilvl w:val="0"/>
                <w:numId w:val="8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急需测试</w:t>
            </w:r>
          </w:p>
          <w:p w14:paraId="76C34747" w14:textId="77777777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77777777" w:rsidR="00E3177C" w:rsidRDefault="00E3177C">
            <w:pPr>
              <w:jc w:val="left"/>
              <w:rPr>
                <w:sz w:val="24"/>
              </w:rPr>
            </w:pP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9"/>
      <w:footerReference w:type="default" r:id="rId1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2552" w14:textId="77777777" w:rsidR="00BD2672" w:rsidRDefault="00BD2672">
      <w:r>
        <w:separator/>
      </w:r>
    </w:p>
  </w:endnote>
  <w:endnote w:type="continuationSeparator" w:id="0">
    <w:p w14:paraId="1E2F2729" w14:textId="77777777" w:rsidR="00BD2672" w:rsidRDefault="00BD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3177C" w:rsidRDefault="00152D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3177C" w:rsidRDefault="00152DB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3177C" w:rsidRDefault="00152DB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D6AB" w14:textId="77777777" w:rsidR="00BD2672" w:rsidRDefault="00BD2672">
      <w:r>
        <w:separator/>
      </w:r>
    </w:p>
  </w:footnote>
  <w:footnote w:type="continuationSeparator" w:id="0">
    <w:p w14:paraId="2C25E60C" w14:textId="77777777" w:rsidR="00BD2672" w:rsidRDefault="00BD2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3177C" w:rsidRDefault="00E3177C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A952B7C"/>
    <w:multiLevelType w:val="hybridMultilevel"/>
    <w:tmpl w:val="8ECE1FA2"/>
    <w:lvl w:ilvl="0" w:tplc="863E9F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180554"/>
    <w:multiLevelType w:val="hybridMultilevel"/>
    <w:tmpl w:val="E3AA8C64"/>
    <w:lvl w:ilvl="0" w:tplc="D7209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177A7"/>
    <w:multiLevelType w:val="hybridMultilevel"/>
    <w:tmpl w:val="0030905E"/>
    <w:lvl w:ilvl="0" w:tplc="0A70A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67772B"/>
    <w:multiLevelType w:val="hybridMultilevel"/>
    <w:tmpl w:val="FFE8F052"/>
    <w:lvl w:ilvl="0" w:tplc="19B0B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045666"/>
    <w:multiLevelType w:val="hybridMultilevel"/>
    <w:tmpl w:val="A2E80808"/>
    <w:lvl w:ilvl="0" w:tplc="842046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833DD9"/>
    <w:multiLevelType w:val="hybridMultilevel"/>
    <w:tmpl w:val="F7D2D8C0"/>
    <w:lvl w:ilvl="0" w:tplc="23783A7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C0CC6"/>
    <w:multiLevelType w:val="hybridMultilevel"/>
    <w:tmpl w:val="8EFE1062"/>
    <w:lvl w:ilvl="0" w:tplc="8AD23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F3E97"/>
    <w:rsid w:val="00152DBB"/>
    <w:rsid w:val="00212481"/>
    <w:rsid w:val="00233F56"/>
    <w:rsid w:val="003B48C3"/>
    <w:rsid w:val="003D0EEA"/>
    <w:rsid w:val="004067DE"/>
    <w:rsid w:val="00463E1F"/>
    <w:rsid w:val="00552C66"/>
    <w:rsid w:val="006E4AB4"/>
    <w:rsid w:val="00734D5E"/>
    <w:rsid w:val="007965A1"/>
    <w:rsid w:val="007E69F2"/>
    <w:rsid w:val="00BD2672"/>
    <w:rsid w:val="00DD284E"/>
    <w:rsid w:val="00E3177C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7965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70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帝王的带刀侍卫</dc:creator>
  <cp:lastModifiedBy>蔡 楷欣</cp:lastModifiedBy>
  <cp:revision>9</cp:revision>
  <dcterms:created xsi:type="dcterms:W3CDTF">2021-03-28T12:57:00Z</dcterms:created>
  <dcterms:modified xsi:type="dcterms:W3CDTF">2021-07-07T14:05:00Z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