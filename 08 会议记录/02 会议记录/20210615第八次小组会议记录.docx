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5A95" w14:textId="78B42382" w:rsidR="00E3177C" w:rsidRDefault="00164831">
      <w:pPr>
        <w:jc w:val="center"/>
        <w:rPr>
          <w:sz w:val="36"/>
          <w:szCs w:val="44"/>
        </w:rPr>
      </w:pPr>
      <w:r>
        <w:rPr>
          <w:rFonts w:hint="eastAsia"/>
          <w:b/>
          <w:bCs/>
          <w:sz w:val="44"/>
          <w:szCs w:val="44"/>
        </w:rPr>
        <w:t>第八次小组</w:t>
      </w:r>
      <w:r w:rsidR="00152DBB">
        <w:rPr>
          <w:rFonts w:hint="eastAsia"/>
          <w:b/>
          <w:bCs/>
          <w:sz w:val="44"/>
          <w:szCs w:val="44"/>
        </w:rPr>
        <w:t>会议记录</w:t>
      </w:r>
    </w:p>
    <w:p w14:paraId="43B5FB8B" w14:textId="77777777" w:rsidR="00E3177C" w:rsidRDefault="00E3177C">
      <w:pPr>
        <w:rPr>
          <w:sz w:val="13"/>
          <w:szCs w:val="16"/>
        </w:rPr>
      </w:pPr>
    </w:p>
    <w:tbl>
      <w:tblPr>
        <w:tblStyle w:val="a7"/>
        <w:tblW w:w="10312" w:type="dxa"/>
        <w:tblInd w:w="-1014" w:type="dxa"/>
        <w:tblLayout w:type="fixed"/>
        <w:tblLook w:val="04A0" w:firstRow="1" w:lastRow="0" w:firstColumn="1" w:lastColumn="0" w:noHBand="0" w:noVBand="1"/>
      </w:tblPr>
      <w:tblGrid>
        <w:gridCol w:w="1745"/>
        <w:gridCol w:w="3410"/>
        <w:gridCol w:w="1856"/>
        <w:gridCol w:w="3301"/>
      </w:tblGrid>
      <w:tr w:rsidR="00E3177C" w14:paraId="62C69B2B" w14:textId="77777777" w:rsidTr="00412BE7">
        <w:trPr>
          <w:trHeight w:val="509"/>
        </w:trPr>
        <w:tc>
          <w:tcPr>
            <w:tcW w:w="1745" w:type="dxa"/>
            <w:vAlign w:val="center"/>
          </w:tcPr>
          <w:p w14:paraId="377FCF2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会议主题</w:t>
            </w:r>
          </w:p>
        </w:tc>
        <w:tc>
          <w:tcPr>
            <w:tcW w:w="3410" w:type="dxa"/>
            <w:vAlign w:val="center"/>
          </w:tcPr>
          <w:p w14:paraId="3D3BB65B" w14:textId="77777777" w:rsidR="00E3177C" w:rsidRDefault="00152D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小组周例会</w:t>
            </w:r>
          </w:p>
        </w:tc>
        <w:tc>
          <w:tcPr>
            <w:tcW w:w="1856" w:type="dxa"/>
            <w:vAlign w:val="center"/>
          </w:tcPr>
          <w:p w14:paraId="36CFA610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会议日期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</w:p>
        </w:tc>
        <w:tc>
          <w:tcPr>
            <w:tcW w:w="3299" w:type="dxa"/>
            <w:vAlign w:val="center"/>
          </w:tcPr>
          <w:p w14:paraId="572287F5" w14:textId="7D8BE1ED" w:rsidR="00E3177C" w:rsidRDefault="00152D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 w:rsidR="00164831">
              <w:rPr>
                <w:szCs w:val="21"/>
              </w:rPr>
              <w:t>2021/6/</w:t>
            </w:r>
            <w:r w:rsidR="00164831">
              <w:rPr>
                <w:szCs w:val="21"/>
              </w:rPr>
              <w:t>15</w:t>
            </w:r>
          </w:p>
        </w:tc>
      </w:tr>
      <w:tr w:rsidR="00E3177C" w14:paraId="62E481D0" w14:textId="77777777" w:rsidTr="00412BE7">
        <w:trPr>
          <w:trHeight w:val="468"/>
        </w:trPr>
        <w:tc>
          <w:tcPr>
            <w:tcW w:w="1745" w:type="dxa"/>
            <w:vAlign w:val="center"/>
          </w:tcPr>
          <w:p w14:paraId="783BA04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会议地点</w:t>
            </w:r>
          </w:p>
        </w:tc>
        <w:tc>
          <w:tcPr>
            <w:tcW w:w="3410" w:type="dxa"/>
            <w:vAlign w:val="center"/>
          </w:tcPr>
          <w:p w14:paraId="2281A874" w14:textId="77777777" w:rsidR="00E3177C" w:rsidRDefault="00152DBB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szCs w:val="21"/>
              </w:rPr>
              <w:t>腾讯会议</w:t>
            </w:r>
          </w:p>
        </w:tc>
        <w:tc>
          <w:tcPr>
            <w:tcW w:w="1856" w:type="dxa"/>
            <w:vAlign w:val="center"/>
          </w:tcPr>
          <w:p w14:paraId="632834FE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记录人</w:t>
            </w:r>
          </w:p>
        </w:tc>
        <w:tc>
          <w:tcPr>
            <w:tcW w:w="3299" w:type="dxa"/>
            <w:vAlign w:val="center"/>
          </w:tcPr>
          <w:p w14:paraId="1885DFB9" w14:textId="63B40E62" w:rsidR="00E3177C" w:rsidRDefault="00164831" w:rsidP="00164831">
            <w:pPr>
              <w:rPr>
                <w:szCs w:val="21"/>
              </w:rPr>
            </w:pPr>
            <w:r>
              <w:rPr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曾欣、程钰涵、蔡楷欣</w:t>
            </w:r>
          </w:p>
        </w:tc>
      </w:tr>
      <w:tr w:rsidR="00E3177C" w14:paraId="1B44F32A" w14:textId="77777777" w:rsidTr="00412BE7">
        <w:trPr>
          <w:trHeight w:val="613"/>
        </w:trPr>
        <w:tc>
          <w:tcPr>
            <w:tcW w:w="1745" w:type="dxa"/>
            <w:vAlign w:val="center"/>
          </w:tcPr>
          <w:p w14:paraId="7354FEF2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参加人员</w:t>
            </w:r>
          </w:p>
        </w:tc>
        <w:tc>
          <w:tcPr>
            <w:tcW w:w="8567" w:type="dxa"/>
            <w:gridSpan w:val="3"/>
            <w:vAlign w:val="center"/>
          </w:tcPr>
          <w:p w14:paraId="1EC589D2" w14:textId="67CD625C" w:rsidR="00E3177C" w:rsidRDefault="001648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王聪、曾德龙、陈冠旭、蔡楷欣、程钰涵、曾欣、郑湘萍</w:t>
            </w:r>
          </w:p>
        </w:tc>
      </w:tr>
      <w:tr w:rsidR="00E3177C" w14:paraId="45B515EB" w14:textId="77777777" w:rsidTr="00412BE7">
        <w:trPr>
          <w:trHeight w:val="613"/>
        </w:trPr>
        <w:tc>
          <w:tcPr>
            <w:tcW w:w="1745" w:type="dxa"/>
            <w:vAlign w:val="center"/>
          </w:tcPr>
          <w:p w14:paraId="3F315CB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到会情况</w:t>
            </w:r>
          </w:p>
        </w:tc>
        <w:tc>
          <w:tcPr>
            <w:tcW w:w="8567" w:type="dxa"/>
            <w:gridSpan w:val="3"/>
            <w:vAlign w:val="center"/>
          </w:tcPr>
          <w:p w14:paraId="63BF8744" w14:textId="750B13C5" w:rsidR="00E3177C" w:rsidRDefault="00152DBB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应到</w:t>
            </w:r>
            <w:r>
              <w:rPr>
                <w:rFonts w:hint="eastAsia"/>
              </w:rPr>
              <w:t xml:space="preserve"> </w:t>
            </w:r>
            <w:r w:rsidR="00164831">
              <w:t>7</w:t>
            </w:r>
            <w:r>
              <w:rPr>
                <w:rFonts w:hint="eastAsia"/>
              </w:rPr>
              <w:t>人，实到</w:t>
            </w:r>
            <w:r w:rsidR="00164831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</w:tc>
      </w:tr>
      <w:tr w:rsidR="00E3177C" w14:paraId="0199D055" w14:textId="77777777" w:rsidTr="00412BE7">
        <w:trPr>
          <w:trHeight w:val="499"/>
        </w:trPr>
        <w:tc>
          <w:tcPr>
            <w:tcW w:w="1745" w:type="dxa"/>
            <w:vAlign w:val="center"/>
          </w:tcPr>
          <w:p w14:paraId="4F16A685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会议议题</w:t>
            </w:r>
          </w:p>
        </w:tc>
        <w:tc>
          <w:tcPr>
            <w:tcW w:w="8567" w:type="dxa"/>
            <w:gridSpan w:val="3"/>
            <w:vAlign w:val="center"/>
          </w:tcPr>
          <w:p w14:paraId="32FF2777" w14:textId="4DF25966" w:rsidR="00E3177C" w:rsidRDefault="0016483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第二次小组展示汇报以及文档组所需资料整理</w:t>
            </w:r>
          </w:p>
        </w:tc>
      </w:tr>
      <w:tr w:rsidR="00E3177C" w14:paraId="3C926089" w14:textId="77777777" w:rsidTr="00412BE7">
        <w:trPr>
          <w:trHeight w:val="7315"/>
        </w:trPr>
        <w:tc>
          <w:tcPr>
            <w:tcW w:w="1745" w:type="dxa"/>
            <w:vAlign w:val="center"/>
          </w:tcPr>
          <w:p w14:paraId="04DA0707" w14:textId="77777777" w:rsidR="00E3177C" w:rsidRDefault="00152D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</w:t>
            </w:r>
          </w:p>
        </w:tc>
        <w:tc>
          <w:tcPr>
            <w:tcW w:w="8567" w:type="dxa"/>
            <w:gridSpan w:val="3"/>
          </w:tcPr>
          <w:p w14:paraId="11E82BEE" w14:textId="073282FB" w:rsidR="00164831" w:rsidRPr="001C6324" w:rsidRDefault="003B48C3" w:rsidP="00164831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1C6324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164831" w:rsidRPr="001C6324">
              <w:rPr>
                <w:rFonts w:ascii="微软雅黑" w:eastAsia="微软雅黑" w:hAnsi="微软雅黑" w:cs="微软雅黑" w:hint="eastAsia"/>
                <w:szCs w:val="21"/>
              </w:rPr>
              <w:t>一、微信端：</w:t>
            </w:r>
          </w:p>
          <w:p w14:paraId="12EA016F" w14:textId="5056DF1C" w:rsidR="00164831" w:rsidRDefault="00164831" w:rsidP="00164831">
            <w:pPr>
              <w:spacing w:line="0" w:lineRule="atLeast"/>
              <w:ind w:firstLineChars="200"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完善微信小程序技术文档，对版本兼容性进一步说明</w:t>
            </w:r>
          </w:p>
          <w:p w14:paraId="2FBA2019" w14:textId="7ACC8B11" w:rsidR="00164831" w:rsidRDefault="00164831" w:rsidP="00164831">
            <w:pPr>
              <w:spacing w:line="0" w:lineRule="atLeast"/>
              <w:ind w:firstLineChars="200"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与网页端沟通数据库新增要求</w:t>
            </w:r>
          </w:p>
          <w:p w14:paraId="140004B6" w14:textId="47202654" w:rsidR="00164831" w:rsidRDefault="00164831" w:rsidP="00164831">
            <w:pPr>
              <w:spacing w:line="0" w:lineRule="atLeast"/>
              <w:ind w:firstLineChars="200" w:firstLine="420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完成测试方案交由文档组进行黑盒测试</w:t>
            </w:r>
          </w:p>
          <w:p w14:paraId="59D2D8C6" w14:textId="77777777" w:rsidR="00164831" w:rsidRPr="001C6324" w:rsidRDefault="00164831" w:rsidP="00164831">
            <w:pPr>
              <w:numPr>
                <w:ilvl w:val="0"/>
                <w:numId w:val="2"/>
              </w:numPr>
              <w:spacing w:line="0" w:lineRule="atLeast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1C6324">
              <w:rPr>
                <w:rFonts w:ascii="微软雅黑" w:eastAsia="微软雅黑" w:hAnsi="微软雅黑" w:cs="微软雅黑" w:hint="eastAsia"/>
                <w:szCs w:val="21"/>
              </w:rPr>
              <w:t>网页端的进度：</w:t>
            </w:r>
          </w:p>
          <w:p w14:paraId="1F4EFCC7" w14:textId="7DD85386" w:rsidR="00164831" w:rsidRPr="00164831" w:rsidRDefault="00164831" w:rsidP="00164831">
            <w:pPr>
              <w:pStyle w:val="a8"/>
              <w:numPr>
                <w:ilvl w:val="0"/>
                <w:numId w:val="3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164831">
              <w:rPr>
                <w:rFonts w:ascii="微软雅黑" w:eastAsia="微软雅黑" w:hAnsi="微软雅黑" w:cs="微软雅黑" w:hint="eastAsia"/>
                <w:szCs w:val="21"/>
              </w:rPr>
              <w:t>与微信端沟通后台数据库的新增要求</w:t>
            </w:r>
          </w:p>
          <w:p w14:paraId="62980A84" w14:textId="66835161" w:rsidR="00164831" w:rsidRDefault="00164831" w:rsidP="00164831">
            <w:pPr>
              <w:pStyle w:val="a8"/>
              <w:numPr>
                <w:ilvl w:val="0"/>
                <w:numId w:val="3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对网页端的</w:t>
            </w:r>
            <w:r w:rsidR="001C6324">
              <w:rPr>
                <w:rFonts w:ascii="微软雅黑" w:eastAsia="微软雅黑" w:hAnsi="微软雅黑" w:cs="微软雅黑" w:hint="eastAsia"/>
                <w:szCs w:val="21"/>
              </w:rPr>
              <w:t>增删编辑功能进行进一步完善</w:t>
            </w:r>
          </w:p>
          <w:p w14:paraId="3EF4139A" w14:textId="740FC641" w:rsidR="001C6324" w:rsidRDefault="001C6324" w:rsidP="001C6324">
            <w:pPr>
              <w:pStyle w:val="a8"/>
              <w:numPr>
                <w:ilvl w:val="0"/>
                <w:numId w:val="3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完成测试方案</w:t>
            </w:r>
          </w:p>
          <w:p w14:paraId="51A7FC51" w14:textId="66C3CD85" w:rsidR="001C6324" w:rsidRPr="001C6324" w:rsidRDefault="001C6324" w:rsidP="001C6324">
            <w:pPr>
              <w:pStyle w:val="a8"/>
              <w:numPr>
                <w:ilvl w:val="0"/>
                <w:numId w:val="4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1C6324">
              <w:rPr>
                <w:rFonts w:ascii="微软雅黑" w:eastAsia="微软雅黑" w:hAnsi="微软雅黑" w:cs="微软雅黑" w:hint="eastAsia"/>
                <w:szCs w:val="21"/>
              </w:rPr>
              <w:t>文档组进度</w:t>
            </w:r>
            <w:r w:rsidRPr="001C6324">
              <w:rPr>
                <w:rFonts w:ascii="微软雅黑" w:eastAsia="微软雅黑" w:hAnsi="微软雅黑" w:cs="微软雅黑" w:hint="eastAsia"/>
                <w:szCs w:val="21"/>
              </w:rPr>
              <w:t>：</w:t>
            </w:r>
          </w:p>
          <w:p w14:paraId="34878884" w14:textId="196F4495" w:rsidR="001C6324" w:rsidRPr="001C6324" w:rsidRDefault="001C6324" w:rsidP="001C6324">
            <w:pPr>
              <w:pStyle w:val="a8"/>
              <w:numPr>
                <w:ilvl w:val="0"/>
                <w:numId w:val="5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1C6324">
              <w:rPr>
                <w:rFonts w:ascii="微软雅黑" w:eastAsia="微软雅黑" w:hAnsi="微软雅黑" w:cs="微软雅黑" w:hint="eastAsia"/>
                <w:szCs w:val="21"/>
              </w:rPr>
              <w:t>根据技术文档对详细设计文档和概要设计说明书进行修改补充</w:t>
            </w:r>
          </w:p>
          <w:p w14:paraId="09DA5EB0" w14:textId="609AAE14" w:rsidR="001C6324" w:rsidRDefault="001C6324" w:rsidP="001C6324">
            <w:pPr>
              <w:pStyle w:val="a8"/>
              <w:numPr>
                <w:ilvl w:val="0"/>
                <w:numId w:val="5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与微信端和网页端确定功能需求的实现</w:t>
            </w:r>
          </w:p>
          <w:p w14:paraId="74F8459A" w14:textId="6172D5D3" w:rsidR="00E3177C" w:rsidRPr="001C6324" w:rsidRDefault="001C6324" w:rsidP="001C6324">
            <w:pPr>
              <w:pStyle w:val="a8"/>
              <w:numPr>
                <w:ilvl w:val="0"/>
                <w:numId w:val="5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进行微信端的黑盒测试</w:t>
            </w:r>
          </w:p>
          <w:p w14:paraId="73931376" w14:textId="2BED10CF" w:rsidR="00E3177C" w:rsidRDefault="001C6324" w:rsidP="001C6324">
            <w:pPr>
              <w:pStyle w:val="a8"/>
              <w:numPr>
                <w:ilvl w:val="0"/>
                <w:numId w:val="4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1C6324">
              <w:rPr>
                <w:rFonts w:ascii="微软雅黑" w:eastAsia="微软雅黑" w:hAnsi="微软雅黑" w:cs="微软雅黑" w:hint="eastAsia"/>
                <w:szCs w:val="21"/>
              </w:rPr>
              <w:t>会议内容</w:t>
            </w:r>
            <w:r w:rsidR="00152DBB" w:rsidRPr="001C6324">
              <w:rPr>
                <w:rFonts w:ascii="微软雅黑" w:eastAsia="微软雅黑" w:hAnsi="微软雅黑" w:cs="微软雅黑" w:hint="eastAsia"/>
                <w:szCs w:val="21"/>
              </w:rPr>
              <w:t>：</w:t>
            </w:r>
          </w:p>
          <w:p w14:paraId="40AA9184" w14:textId="5E09362E" w:rsidR="001C6324" w:rsidRDefault="001C6324" w:rsidP="001C6324">
            <w:pPr>
              <w:pStyle w:val="a8"/>
              <w:numPr>
                <w:ilvl w:val="0"/>
                <w:numId w:val="6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文档组通过腾讯会议展示需补充的材料，与微信端和网页端沟通确认实现</w:t>
            </w:r>
          </w:p>
          <w:p w14:paraId="5CA5C1D0" w14:textId="2B947BBA" w:rsidR="001C6324" w:rsidRDefault="001C6324" w:rsidP="001C6324">
            <w:pPr>
              <w:pStyle w:val="a8"/>
              <w:numPr>
                <w:ilvl w:val="0"/>
                <w:numId w:val="6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讨论第二次小组展示内容，确定主题由文档组进行初步P</w:t>
            </w:r>
            <w:r>
              <w:rPr>
                <w:rFonts w:ascii="微软雅黑" w:eastAsia="微软雅黑" w:hAnsi="微软雅黑" w:cs="微软雅黑"/>
                <w:szCs w:val="21"/>
              </w:rPr>
              <w:t>PT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的制作</w:t>
            </w:r>
          </w:p>
          <w:p w14:paraId="7A5B55D3" w14:textId="5E816EBA" w:rsidR="001C6324" w:rsidRPr="001C6324" w:rsidRDefault="001C6324" w:rsidP="001C6324">
            <w:pPr>
              <w:pStyle w:val="a8"/>
              <w:numPr>
                <w:ilvl w:val="0"/>
                <w:numId w:val="4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1C6324">
              <w:rPr>
                <w:rFonts w:ascii="微软雅黑" w:eastAsia="微软雅黑" w:hAnsi="微软雅黑" w:cs="微软雅黑" w:hint="eastAsia"/>
                <w:szCs w:val="21"/>
              </w:rPr>
              <w:t>下周目标：</w:t>
            </w:r>
          </w:p>
          <w:p w14:paraId="586CBC52" w14:textId="3692E78C" w:rsidR="001C6324" w:rsidRDefault="001C6324" w:rsidP="001C6324">
            <w:pPr>
              <w:pStyle w:val="a8"/>
              <w:numPr>
                <w:ilvl w:val="0"/>
                <w:numId w:val="7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准备第二次小组展示的内容</w:t>
            </w:r>
          </w:p>
          <w:p w14:paraId="3CC9BF06" w14:textId="3E7B4821" w:rsidR="001C6324" w:rsidRDefault="001C6324" w:rsidP="001C6324">
            <w:pPr>
              <w:pStyle w:val="a8"/>
              <w:numPr>
                <w:ilvl w:val="0"/>
                <w:numId w:val="7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文档组完成黑盒测试提交给开发人员进行修复</w:t>
            </w:r>
            <w:r w:rsidR="00412BE7">
              <w:rPr>
                <w:rFonts w:ascii="微软雅黑" w:eastAsia="微软雅黑" w:hAnsi="微软雅黑" w:cs="微软雅黑" w:hint="eastAsia"/>
                <w:szCs w:val="21"/>
              </w:rPr>
              <w:t>完善</w:t>
            </w:r>
          </w:p>
          <w:p w14:paraId="1A8AF255" w14:textId="7B09576B" w:rsidR="00412BE7" w:rsidRDefault="00412BE7" w:rsidP="001C6324">
            <w:pPr>
              <w:pStyle w:val="a8"/>
              <w:numPr>
                <w:ilvl w:val="0"/>
                <w:numId w:val="7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准备用户验收测试的方案</w:t>
            </w:r>
          </w:p>
          <w:p w14:paraId="306B95B0" w14:textId="4CDA0EAD" w:rsidR="00412BE7" w:rsidRPr="001C6324" w:rsidRDefault="00412BE7" w:rsidP="001C6324">
            <w:pPr>
              <w:pStyle w:val="a8"/>
              <w:numPr>
                <w:ilvl w:val="0"/>
                <w:numId w:val="7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微信端和网页端进行接口白盒测试。</w:t>
            </w:r>
          </w:p>
          <w:p w14:paraId="4C76FB9B" w14:textId="77777777" w:rsidR="00E3177C" w:rsidRDefault="00E3177C">
            <w:pPr>
              <w:spacing w:line="0" w:lineRule="atLeast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</w:p>
          <w:p w14:paraId="0B9F3BBC" w14:textId="6471DDCF" w:rsidR="00E3177C" w:rsidRDefault="00152DBB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1C6324">
              <w:rPr>
                <w:rFonts w:ascii="微软雅黑" w:eastAsia="微软雅黑" w:hAnsi="微软雅黑" w:cs="微软雅黑" w:hint="eastAsia"/>
                <w:szCs w:val="21"/>
              </w:rPr>
              <w:t>会议总结：</w:t>
            </w:r>
          </w:p>
          <w:p w14:paraId="7F573BAA" w14:textId="5DE39F3E" w:rsidR="00412BE7" w:rsidRPr="001C6324" w:rsidRDefault="00412BE7">
            <w:pPr>
              <w:spacing w:line="0" w:lineRule="atLeast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会议主要讨论第二次小组展示的准备分工，并且通过线上会议再一次进行三个小组的材料对接与各自的需求。</w:t>
            </w:r>
          </w:p>
          <w:p w14:paraId="76C34747" w14:textId="77777777" w:rsidR="00E3177C" w:rsidRPr="001C6324" w:rsidRDefault="00E3177C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E3177C" w14:paraId="3BF1FB3B" w14:textId="77777777" w:rsidTr="00412BE7">
        <w:trPr>
          <w:trHeight w:val="534"/>
        </w:trPr>
        <w:tc>
          <w:tcPr>
            <w:tcW w:w="1745" w:type="dxa"/>
            <w:vAlign w:val="center"/>
          </w:tcPr>
          <w:p w14:paraId="568E376B" w14:textId="096DA0A0" w:rsidR="00412BE7" w:rsidRDefault="00412BE7" w:rsidP="00412BE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8567" w:type="dxa"/>
            <w:gridSpan w:val="3"/>
            <w:vAlign w:val="center"/>
          </w:tcPr>
          <w:p w14:paraId="28F0E0EF" w14:textId="77777777" w:rsidR="00E3177C" w:rsidRDefault="00E3177C">
            <w:pPr>
              <w:jc w:val="left"/>
              <w:rPr>
                <w:sz w:val="24"/>
              </w:rPr>
            </w:pPr>
          </w:p>
        </w:tc>
      </w:tr>
    </w:tbl>
    <w:p w14:paraId="4AD51E27" w14:textId="77777777" w:rsidR="00412BE7" w:rsidRDefault="00412BE7" w:rsidP="00412BE7">
      <w:pPr>
        <w:rPr>
          <w:rFonts w:hint="eastAsia"/>
          <w:sz w:val="10"/>
          <w:szCs w:val="13"/>
        </w:rPr>
      </w:pPr>
    </w:p>
    <w:sectPr w:rsidR="00412BE7"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92F04" w14:textId="77777777" w:rsidR="005A209F" w:rsidRDefault="005A209F">
      <w:r>
        <w:separator/>
      </w:r>
    </w:p>
  </w:endnote>
  <w:endnote w:type="continuationSeparator" w:id="0">
    <w:p w14:paraId="574607B6" w14:textId="77777777" w:rsidR="005A209F" w:rsidRDefault="005A2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49A7C" w14:textId="77777777" w:rsidR="005A209F" w:rsidRDefault="005A209F">
      <w:r>
        <w:separator/>
      </w:r>
    </w:p>
  </w:footnote>
  <w:footnote w:type="continuationSeparator" w:id="0">
    <w:p w14:paraId="063023E5" w14:textId="77777777" w:rsidR="005A209F" w:rsidRDefault="005A2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9F977F"/>
    <w:multiLevelType w:val="singleLevel"/>
    <w:tmpl w:val="EC9F977F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B008A8"/>
    <w:multiLevelType w:val="hybridMultilevel"/>
    <w:tmpl w:val="FE281334"/>
    <w:lvl w:ilvl="0" w:tplc="2F9CD794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155284"/>
    <w:multiLevelType w:val="hybridMultilevel"/>
    <w:tmpl w:val="918634E2"/>
    <w:lvl w:ilvl="0" w:tplc="2EF6E9A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22704FDC"/>
    <w:multiLevelType w:val="hybridMultilevel"/>
    <w:tmpl w:val="F9EEAAD6"/>
    <w:lvl w:ilvl="0" w:tplc="A7144F2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5CA5029D"/>
    <w:multiLevelType w:val="hybridMultilevel"/>
    <w:tmpl w:val="9D3C6E56"/>
    <w:lvl w:ilvl="0" w:tplc="561CF1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F084FE5"/>
    <w:multiLevelType w:val="hybridMultilevel"/>
    <w:tmpl w:val="D72AEEDA"/>
    <w:lvl w:ilvl="0" w:tplc="42FC47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CF3E97"/>
    <w:rsid w:val="00152DBB"/>
    <w:rsid w:val="00164831"/>
    <w:rsid w:val="001C6324"/>
    <w:rsid w:val="003B48C3"/>
    <w:rsid w:val="004067DE"/>
    <w:rsid w:val="00412BE7"/>
    <w:rsid w:val="00552C66"/>
    <w:rsid w:val="005A209F"/>
    <w:rsid w:val="00734D5E"/>
    <w:rsid w:val="00E3177C"/>
    <w:rsid w:val="021D396E"/>
    <w:rsid w:val="03F5249B"/>
    <w:rsid w:val="04556F97"/>
    <w:rsid w:val="051D699A"/>
    <w:rsid w:val="06206A46"/>
    <w:rsid w:val="06260206"/>
    <w:rsid w:val="08B909B0"/>
    <w:rsid w:val="0B8E060E"/>
    <w:rsid w:val="0BA06B13"/>
    <w:rsid w:val="0BF2451A"/>
    <w:rsid w:val="0C6C0FD3"/>
    <w:rsid w:val="0CE14A23"/>
    <w:rsid w:val="0DC02A6C"/>
    <w:rsid w:val="0DFD4B42"/>
    <w:rsid w:val="0E671A94"/>
    <w:rsid w:val="0EE5371D"/>
    <w:rsid w:val="0F0D0F70"/>
    <w:rsid w:val="0FC07613"/>
    <w:rsid w:val="10395AA1"/>
    <w:rsid w:val="11520E85"/>
    <w:rsid w:val="11A76DB4"/>
    <w:rsid w:val="11AF54AA"/>
    <w:rsid w:val="12F52D87"/>
    <w:rsid w:val="13FB4FB7"/>
    <w:rsid w:val="149C4B87"/>
    <w:rsid w:val="15264A6D"/>
    <w:rsid w:val="152C703A"/>
    <w:rsid w:val="15C1620D"/>
    <w:rsid w:val="15DA7FB2"/>
    <w:rsid w:val="15DE585E"/>
    <w:rsid w:val="16BA393F"/>
    <w:rsid w:val="16D85AF8"/>
    <w:rsid w:val="174B112F"/>
    <w:rsid w:val="17580126"/>
    <w:rsid w:val="184403AA"/>
    <w:rsid w:val="1A210FDE"/>
    <w:rsid w:val="1A236AC9"/>
    <w:rsid w:val="1A6643D0"/>
    <w:rsid w:val="1BC01776"/>
    <w:rsid w:val="1C732379"/>
    <w:rsid w:val="1CBE01F8"/>
    <w:rsid w:val="1D165180"/>
    <w:rsid w:val="1D6F0ACF"/>
    <w:rsid w:val="1DBF448D"/>
    <w:rsid w:val="1DD75513"/>
    <w:rsid w:val="1F135EDF"/>
    <w:rsid w:val="1F3A68E9"/>
    <w:rsid w:val="202A43F2"/>
    <w:rsid w:val="222945FA"/>
    <w:rsid w:val="22605B4B"/>
    <w:rsid w:val="24FD3A51"/>
    <w:rsid w:val="25564BE6"/>
    <w:rsid w:val="259961CD"/>
    <w:rsid w:val="269602DC"/>
    <w:rsid w:val="274463AA"/>
    <w:rsid w:val="279167C5"/>
    <w:rsid w:val="27C66BCD"/>
    <w:rsid w:val="290E55AD"/>
    <w:rsid w:val="29DB310B"/>
    <w:rsid w:val="2BBC4AED"/>
    <w:rsid w:val="2CE83322"/>
    <w:rsid w:val="2CF03DAC"/>
    <w:rsid w:val="2D0851CA"/>
    <w:rsid w:val="2EE17423"/>
    <w:rsid w:val="2EEC318D"/>
    <w:rsid w:val="2F246B34"/>
    <w:rsid w:val="2FCD2F39"/>
    <w:rsid w:val="30757D55"/>
    <w:rsid w:val="30841160"/>
    <w:rsid w:val="30935A35"/>
    <w:rsid w:val="30AC101A"/>
    <w:rsid w:val="30AE1F26"/>
    <w:rsid w:val="30FF5F4A"/>
    <w:rsid w:val="327020E3"/>
    <w:rsid w:val="33111C0D"/>
    <w:rsid w:val="33D45FCF"/>
    <w:rsid w:val="33FC70DA"/>
    <w:rsid w:val="365029C9"/>
    <w:rsid w:val="36A31B8C"/>
    <w:rsid w:val="36F1351E"/>
    <w:rsid w:val="37CB2BCF"/>
    <w:rsid w:val="38910797"/>
    <w:rsid w:val="39CD0A21"/>
    <w:rsid w:val="3AFB0A44"/>
    <w:rsid w:val="3C867301"/>
    <w:rsid w:val="3D063004"/>
    <w:rsid w:val="3DFF095E"/>
    <w:rsid w:val="3E2B3C40"/>
    <w:rsid w:val="3EAD37A9"/>
    <w:rsid w:val="3EED304B"/>
    <w:rsid w:val="3FA52A44"/>
    <w:rsid w:val="44E67F13"/>
    <w:rsid w:val="45FC6C12"/>
    <w:rsid w:val="46955C70"/>
    <w:rsid w:val="47FD28CF"/>
    <w:rsid w:val="486F0965"/>
    <w:rsid w:val="48AC2AF2"/>
    <w:rsid w:val="4B036AD3"/>
    <w:rsid w:val="4C0D04A1"/>
    <w:rsid w:val="4C711334"/>
    <w:rsid w:val="4D577DB2"/>
    <w:rsid w:val="4E670C80"/>
    <w:rsid w:val="4E7C7EAC"/>
    <w:rsid w:val="4E816308"/>
    <w:rsid w:val="50147253"/>
    <w:rsid w:val="508D3D40"/>
    <w:rsid w:val="50CB410B"/>
    <w:rsid w:val="51223A6F"/>
    <w:rsid w:val="51CB09ED"/>
    <w:rsid w:val="539376DA"/>
    <w:rsid w:val="53A1580E"/>
    <w:rsid w:val="540B41BA"/>
    <w:rsid w:val="54BF4E8C"/>
    <w:rsid w:val="56552DB1"/>
    <w:rsid w:val="565E2F6F"/>
    <w:rsid w:val="566D5812"/>
    <w:rsid w:val="56EF74F1"/>
    <w:rsid w:val="56F52E5C"/>
    <w:rsid w:val="57042357"/>
    <w:rsid w:val="57690C30"/>
    <w:rsid w:val="57E025E7"/>
    <w:rsid w:val="581E5C56"/>
    <w:rsid w:val="598B3CC7"/>
    <w:rsid w:val="59CF3E97"/>
    <w:rsid w:val="5B4E559C"/>
    <w:rsid w:val="5B762739"/>
    <w:rsid w:val="5B9D73A8"/>
    <w:rsid w:val="5CAA4341"/>
    <w:rsid w:val="5D2E45AE"/>
    <w:rsid w:val="5E151557"/>
    <w:rsid w:val="5F2B6AB1"/>
    <w:rsid w:val="5F7C5F92"/>
    <w:rsid w:val="60517023"/>
    <w:rsid w:val="60E261B6"/>
    <w:rsid w:val="615D3F8D"/>
    <w:rsid w:val="620F4A29"/>
    <w:rsid w:val="623B2275"/>
    <w:rsid w:val="623D0E3C"/>
    <w:rsid w:val="62A761C6"/>
    <w:rsid w:val="6378128C"/>
    <w:rsid w:val="63C028E0"/>
    <w:rsid w:val="652032D3"/>
    <w:rsid w:val="65804828"/>
    <w:rsid w:val="65DE0CBC"/>
    <w:rsid w:val="668E797D"/>
    <w:rsid w:val="675A6603"/>
    <w:rsid w:val="68EB4279"/>
    <w:rsid w:val="69130BEE"/>
    <w:rsid w:val="69727348"/>
    <w:rsid w:val="6A156F7D"/>
    <w:rsid w:val="6A526D36"/>
    <w:rsid w:val="6C8E0911"/>
    <w:rsid w:val="6C8E6DB9"/>
    <w:rsid w:val="6E030FC7"/>
    <w:rsid w:val="6F8A241E"/>
    <w:rsid w:val="7106704F"/>
    <w:rsid w:val="72CE202D"/>
    <w:rsid w:val="73E11580"/>
    <w:rsid w:val="7467148B"/>
    <w:rsid w:val="75AC4492"/>
    <w:rsid w:val="766C5B54"/>
    <w:rsid w:val="768659D3"/>
    <w:rsid w:val="77F70959"/>
    <w:rsid w:val="78B97953"/>
    <w:rsid w:val="7AB50447"/>
    <w:rsid w:val="7B0D5473"/>
    <w:rsid w:val="7B8A3AE2"/>
    <w:rsid w:val="7BA50D6F"/>
    <w:rsid w:val="7D0F7F63"/>
    <w:rsid w:val="7F3C40CC"/>
    <w:rsid w:val="7F4D0035"/>
    <w:rsid w:val="7FAE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6F3EC1"/>
  <w15:docId w15:val="{303BEE76-440A-4551-9745-8B157F92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rsid w:val="001648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938\AppData\Roaming\kingsoft\office6\templates\download\676fbd3b-2a10-4769-8415-f35ec740d88e\&#21608;&#20363;&#20250;&#20250;&#35758;&#35760;&#2440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4727B42-922B-4D59-9DA4-0B22743D2F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周例会会议记录</Template>
  <TotalTime>69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帝王的带刀侍卫</dc:creator>
  <cp:lastModifiedBy>曾 欣</cp:lastModifiedBy>
  <cp:revision>5</cp:revision>
  <dcterms:created xsi:type="dcterms:W3CDTF">2021-03-28T12:57:00Z</dcterms:created>
  <dcterms:modified xsi:type="dcterms:W3CDTF">2021-07-07T09:17:00Z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KSOTemplateUUID">
    <vt:lpwstr>v1.0_mb_gEzqH1XKTxosuZ5PFi81cw==</vt:lpwstr>
  </property>
  <property fmtid="{D5CDD505-2E9C-101B-9397-08002B2CF9AE}" pid="4" name="ICV">
    <vt:lpwstr>A73E181FBF564005A4D17E58B7C0F79E</vt:lpwstr>
  </property>
</Properties>
</file>