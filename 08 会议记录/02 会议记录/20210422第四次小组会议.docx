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7A114B1F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第三次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小组周</w:t>
            </w:r>
            <w:proofErr w:type="gramEnd"/>
            <w:r>
              <w:rPr>
                <w:rFonts w:hint="eastAsia"/>
                <w:szCs w:val="21"/>
              </w:rPr>
              <w:t>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5E09F667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2021/4/2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35C2C77C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曾德龙、曾欣、程钰涵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2BDDE1D6" w:rsidR="00E3177C" w:rsidRDefault="001668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每周进度汇报以及未来目标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78A1DF16" w14:textId="308442D8" w:rsidR="00E3177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proofErr w:type="gramStart"/>
            <w:r w:rsidR="00933C28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微信端</w:t>
            </w:r>
            <w:proofErr w:type="gramEnd"/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5D051443" w14:textId="3F94DF3C" w:rsidR="00581A4C" w:rsidRDefault="00581A4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微信</w:t>
            </w:r>
            <w:r w:rsidR="00B31C9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小</w:t>
            </w:r>
            <w:proofErr w:type="gramEnd"/>
            <w:r w:rsidR="00B31C9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程序</w:t>
            </w: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进度：</w:t>
            </w:r>
          </w:p>
          <w:p w14:paraId="0922D425" w14:textId="2DD08083" w:rsidR="00933C28" w:rsidRDefault="003877CA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A6F1F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F77091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A3DF3">
              <w:rPr>
                <w:rFonts w:ascii="微软雅黑" w:eastAsia="微软雅黑" w:hAnsi="微软雅黑" w:cs="微软雅黑" w:hint="eastAsia"/>
                <w:szCs w:val="21"/>
              </w:rPr>
              <w:t>族谱</w:t>
            </w:r>
            <w:r w:rsidR="000D6D6E">
              <w:rPr>
                <w:rFonts w:ascii="微软雅黑" w:eastAsia="微软雅黑" w:hAnsi="微软雅黑" w:cs="微软雅黑" w:hint="eastAsia"/>
                <w:szCs w:val="21"/>
              </w:rPr>
              <w:t>树的可视化、插入和查找两个节点之间的关系</w:t>
            </w:r>
            <w:r w:rsidR="00A71C5B">
              <w:rPr>
                <w:rFonts w:ascii="微软雅黑" w:eastAsia="微软雅黑" w:hAnsi="微软雅黑" w:cs="微软雅黑" w:hint="eastAsia"/>
                <w:szCs w:val="21"/>
              </w:rPr>
              <w:t>已经完成</w:t>
            </w:r>
            <w:r w:rsidR="00F20FC3">
              <w:rPr>
                <w:rFonts w:ascii="微软雅黑" w:eastAsia="微软雅黑" w:hAnsi="微软雅黑" w:cs="微软雅黑" w:hint="eastAsia"/>
                <w:szCs w:val="21"/>
              </w:rPr>
              <w:t>，还新添加了</w:t>
            </w:r>
            <w:r w:rsidR="00BD3E26">
              <w:rPr>
                <w:rFonts w:ascii="微软雅黑" w:eastAsia="微软雅黑" w:hAnsi="微软雅黑" w:cs="微软雅黑" w:hint="eastAsia"/>
                <w:szCs w:val="21"/>
              </w:rPr>
              <w:t>线性树</w:t>
            </w:r>
            <w:r w:rsidR="00F83A89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230FEE98" w14:textId="5CEFBF32" w:rsidR="00F83A89" w:rsidRDefault="00F83A89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族谱书目前已经找到对应的解决方法，还需要</w:t>
            </w:r>
            <w:r w:rsidR="00970AFF">
              <w:rPr>
                <w:rFonts w:ascii="微软雅黑" w:eastAsia="微软雅黑" w:hAnsi="微软雅黑" w:cs="微软雅黑" w:hint="eastAsia"/>
                <w:szCs w:val="21"/>
              </w:rPr>
              <w:t>人员定义格式。</w:t>
            </w:r>
          </w:p>
          <w:p w14:paraId="7486D2FA" w14:textId="750AA0C5" w:rsidR="00375A4F" w:rsidRDefault="00375A4F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消息发布和展示界面（展示最新的十条消息）已经做好，等待整合。</w:t>
            </w:r>
          </w:p>
          <w:p w14:paraId="33C6A1F3" w14:textId="7680C397" w:rsidR="00581A4C" w:rsidRDefault="00581A4C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我的界面已经定义完成，</w:t>
            </w:r>
            <w:r w:rsidR="00F72FD1">
              <w:rPr>
                <w:rFonts w:ascii="微软雅黑" w:eastAsia="微软雅黑" w:hAnsi="微软雅黑" w:cs="微软雅黑" w:hint="eastAsia"/>
                <w:szCs w:val="21"/>
              </w:rPr>
              <w:t>等待完成。</w:t>
            </w:r>
          </w:p>
          <w:p w14:paraId="44DC724A" w14:textId="72132AE1" w:rsidR="00BE09B6" w:rsidRDefault="00BE09B6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探索了新的框架，最终选择了Wuss-app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作为微信小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程序前端的框架。</w:t>
            </w:r>
          </w:p>
          <w:p w14:paraId="73931376" w14:textId="36DE9DD3" w:rsidR="00E3177C" w:rsidRDefault="00922C4B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网页端的进度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598C863C" w14:textId="77777777" w:rsidR="0081096C" w:rsidRPr="0081096C" w:rsidRDefault="00872044" w:rsidP="0081096C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1.初步完成了本地PC部署：基于Java，</w:t>
            </w:r>
            <w:proofErr w:type="spellStart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SpringBoot</w:t>
            </w:r>
            <w:proofErr w:type="spellEnd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，Maven，MongoDB技术</w:t>
            </w:r>
            <w:proofErr w:type="gramStart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栈</w:t>
            </w:r>
            <w:proofErr w:type="gramEnd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proofErr w:type="gramStart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  <w:proofErr w:type="gramEnd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族</w:t>
            </w:r>
            <w:proofErr w:type="gramStart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  <w:proofErr w:type="gramEnd"/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谱网页端管理系统。</w:t>
            </w:r>
          </w:p>
          <w:p w14:paraId="7F0681D0" w14:textId="77777777" w:rsidR="0081096C" w:rsidRPr="0081096C" w:rsidRDefault="0081096C" w:rsidP="0081096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2.组内其他成员体感欠佳：网页端功能性</w:t>
            </w:r>
            <w:proofErr w:type="gramStart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与微信小</w:t>
            </w:r>
            <w:proofErr w:type="gramEnd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程序端界限不明晰，网页端已实现的功能冗杂、与整体功能设计不吻合。</w:t>
            </w:r>
          </w:p>
          <w:p w14:paraId="37AEF67C" w14:textId="77777777" w:rsidR="0081096C" w:rsidRPr="0081096C" w:rsidRDefault="0081096C" w:rsidP="0081096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3.下个工作迭代周期发力目标：打磨网页</w:t>
            </w:r>
            <w:proofErr w:type="gramStart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端功能</w:t>
            </w:r>
            <w:proofErr w:type="gramEnd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责任，</w:t>
            </w:r>
            <w:proofErr w:type="gramStart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对接微信小</w:t>
            </w:r>
            <w:proofErr w:type="gramEnd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程序端功能，连接产品功能缺口，实现产品功能闭环。</w:t>
            </w:r>
          </w:p>
          <w:p w14:paraId="6C5E9312" w14:textId="766E088A" w:rsidR="00E3177C" w:rsidRDefault="0081096C" w:rsidP="0081096C">
            <w:pPr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4.网页端分组技术人员分工：一人负责网页</w:t>
            </w:r>
            <w:proofErr w:type="gramStart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端功能</w:t>
            </w:r>
            <w:proofErr w:type="gramEnd"/>
            <w:r w:rsidRPr="0081096C">
              <w:rPr>
                <w:rFonts w:ascii="微软雅黑" w:eastAsia="微软雅黑" w:hAnsi="微软雅黑" w:cs="微软雅黑" w:hint="eastAsia"/>
                <w:szCs w:val="21"/>
              </w:rPr>
              <w:t>打磨，并对接小程序端的功能（如直接导入小程序中已有族谱数据的功能）；另一人负责将已实现的本地部署的数据库及服务器功能迁移至Bomb云</w:t>
            </w:r>
          </w:p>
          <w:p w14:paraId="764A944F" w14:textId="58617C47" w:rsidR="00556721" w:rsidRDefault="00556721" w:rsidP="0055672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A5DEA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三、文档组进度</w:t>
            </w:r>
          </w:p>
          <w:p w14:paraId="2EE99971" w14:textId="2D122B9C" w:rsidR="00320F93" w:rsidRPr="000C16B7" w:rsidRDefault="001F746B" w:rsidP="00556721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F95E15" w:rsidRPr="000C16B7">
              <w:rPr>
                <w:rFonts w:ascii="微软雅黑" w:eastAsia="微软雅黑" w:hAnsi="微软雅黑" w:cs="微软雅黑" w:hint="eastAsia"/>
                <w:szCs w:val="21"/>
              </w:rPr>
              <w:t>已经完成了可行性分析报告，在群中发布了第一版，等待组长和组员的修改。</w:t>
            </w:r>
            <w:r w:rsidR="003562EF">
              <w:rPr>
                <w:rFonts w:ascii="微软雅黑" w:eastAsia="微软雅黑" w:hAnsi="微软雅黑" w:cs="微软雅黑" w:hint="eastAsia"/>
                <w:szCs w:val="21"/>
              </w:rPr>
              <w:t>另外对于文档中有关于一些数据的定义、使用到的技术等问题，需要组长和技术组进行</w:t>
            </w:r>
            <w:r w:rsidR="0073556B">
              <w:rPr>
                <w:rFonts w:ascii="微软雅黑" w:eastAsia="微软雅黑" w:hAnsi="微软雅黑" w:cs="微软雅黑" w:hint="eastAsia"/>
                <w:szCs w:val="21"/>
              </w:rPr>
              <w:t>协同完成。</w:t>
            </w:r>
            <w:r w:rsidR="004413F8">
              <w:rPr>
                <w:rFonts w:ascii="微软雅黑" w:eastAsia="微软雅黑" w:hAnsi="微软雅黑" w:cs="微软雅黑" w:hint="eastAsia"/>
                <w:szCs w:val="21"/>
              </w:rPr>
              <w:t>此外，对于数据流程图等图标需要额外</w:t>
            </w:r>
            <w:r w:rsidR="00810312">
              <w:rPr>
                <w:rFonts w:ascii="微软雅黑" w:eastAsia="微软雅黑" w:hAnsi="微软雅黑" w:cs="微软雅黑" w:hint="eastAsia"/>
                <w:szCs w:val="21"/>
              </w:rPr>
              <w:t>核实。</w:t>
            </w:r>
            <w:r w:rsidR="0073556B">
              <w:rPr>
                <w:rFonts w:ascii="微软雅黑" w:eastAsia="微软雅黑" w:hAnsi="微软雅黑" w:cs="微软雅黑" w:hint="eastAsia"/>
                <w:szCs w:val="21"/>
              </w:rPr>
              <w:t>下周预计完成</w:t>
            </w:r>
            <w:r w:rsidR="00C31A80">
              <w:rPr>
                <w:rFonts w:ascii="微软雅黑" w:eastAsia="微软雅黑" w:hAnsi="微软雅黑" w:cs="微软雅黑" w:hint="eastAsia"/>
                <w:szCs w:val="21"/>
              </w:rPr>
              <w:t>需求分析</w:t>
            </w:r>
            <w:r w:rsidR="00DA6378">
              <w:rPr>
                <w:rFonts w:ascii="微软雅黑" w:eastAsia="微软雅黑" w:hAnsi="微软雅黑" w:cs="微软雅黑" w:hint="eastAsia"/>
                <w:szCs w:val="21"/>
              </w:rPr>
              <w:t>报告</w:t>
            </w:r>
            <w:r w:rsidR="00C31A80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5753FF53" w14:textId="436D8E14" w:rsidR="00E3177C" w:rsidRPr="00B016F3" w:rsidRDefault="00A86F7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016F3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三、下周目标</w:t>
            </w:r>
          </w:p>
          <w:p w14:paraId="2E22788F" w14:textId="6E676C46" w:rsidR="0080182B" w:rsidRDefault="00603BD6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80182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gramStart"/>
            <w:r w:rsidR="0080182B">
              <w:rPr>
                <w:rFonts w:ascii="微软雅黑" w:eastAsia="微软雅黑" w:hAnsi="微软雅黑" w:cs="微软雅黑" w:hint="eastAsia"/>
                <w:szCs w:val="21"/>
              </w:rPr>
              <w:t>微信小</w:t>
            </w:r>
            <w:proofErr w:type="gramEnd"/>
            <w:r w:rsidR="0080182B">
              <w:rPr>
                <w:rFonts w:ascii="微软雅黑" w:eastAsia="微软雅黑" w:hAnsi="微软雅黑" w:cs="微软雅黑" w:hint="eastAsia"/>
                <w:szCs w:val="21"/>
              </w:rPr>
              <w:t>程序端下周目标</w:t>
            </w:r>
          </w:p>
          <w:p w14:paraId="7B77DC1D" w14:textId="5EDA175C" w:rsidR="0080182B" w:rsidRDefault="0080182B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整合已经完成的代码</w:t>
            </w:r>
            <w:r w:rsidR="00017EE8">
              <w:rPr>
                <w:rFonts w:ascii="微软雅黑" w:eastAsia="微软雅黑" w:hAnsi="微软雅黑" w:cs="微软雅黑" w:hint="eastAsia"/>
                <w:szCs w:val="21"/>
              </w:rPr>
              <w:t>，实现未实现的功能</w:t>
            </w:r>
          </w:p>
          <w:p w14:paraId="40444064" w14:textId="77777777" w:rsidR="0080182B" w:rsidRDefault="0080182B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完成和网页端的交互，定义一些相通的文件</w:t>
            </w:r>
          </w:p>
          <w:p w14:paraId="4C76FB9B" w14:textId="3A9CC777" w:rsidR="00E3177C" w:rsidRDefault="008C435C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网页端下周目标</w:t>
            </w:r>
          </w:p>
          <w:p w14:paraId="39FD045A" w14:textId="64C9AE0C" w:rsidR="008C435C" w:rsidRDefault="008C435C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gramStart"/>
            <w:r w:rsidR="009516C4">
              <w:rPr>
                <w:rFonts w:ascii="微软雅黑" w:eastAsia="微软雅黑" w:hAnsi="微软雅黑" w:cs="微软雅黑" w:hint="eastAsia"/>
                <w:szCs w:val="21"/>
              </w:rPr>
              <w:t>和微信小</w:t>
            </w:r>
            <w:proofErr w:type="gramEnd"/>
            <w:r w:rsidR="009516C4">
              <w:rPr>
                <w:rFonts w:ascii="微软雅黑" w:eastAsia="微软雅黑" w:hAnsi="微软雅黑" w:cs="微软雅黑" w:hint="eastAsia"/>
                <w:szCs w:val="21"/>
              </w:rPr>
              <w:t>程序端进行对接，实现两个端后端代码的一致性</w:t>
            </w:r>
            <w:r w:rsidR="00D14A33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2826EF3B" w14:textId="6B82FCB8" w:rsidR="00D14A33" w:rsidRPr="0080182B" w:rsidRDefault="00D14A33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继续完善网页端</w:t>
            </w:r>
            <w:r w:rsidR="00EB584D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实现的功能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4F3EE53C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proofErr w:type="gramStart"/>
            <w:r w:rsidR="00F3508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微信小</w:t>
            </w:r>
            <w:proofErr w:type="gramEnd"/>
            <w:r w:rsidR="00F3508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程序的进度比较快，目前已经实现了</w:t>
            </w:r>
            <w:proofErr w:type="gramStart"/>
            <w:r w:rsidR="00CA01C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树谱书</w:t>
            </w:r>
            <w:proofErr w:type="gramEnd"/>
            <w:r w:rsidR="00CA01C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的</w:t>
            </w:r>
            <w:r w:rsidR="00F3508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输入输出</w:t>
            </w:r>
            <w:r w:rsidR="00786404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功能</w:t>
            </w:r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。网页端由</w:t>
            </w:r>
            <w:proofErr w:type="gramStart"/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于之前</w:t>
            </w:r>
            <w:proofErr w:type="gramEnd"/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对其了解不多，进度比较缓慢。</w:t>
            </w:r>
            <w:r w:rsidR="00954C3A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文档组已经完成可行性分析报告</w:t>
            </w:r>
            <w:r w:rsidR="00B652A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，还需要检查遗漏的地方。</w:t>
            </w:r>
            <w:r w:rsidR="008C03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下周目标已经确定</w:t>
            </w:r>
            <w:r w:rsidR="00D7639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，已经合理分工</w:t>
            </w:r>
            <w:r w:rsidR="008C03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A3EA" w14:textId="77777777" w:rsidR="00297E44" w:rsidRDefault="00297E44">
      <w:r>
        <w:separator/>
      </w:r>
    </w:p>
  </w:endnote>
  <w:endnote w:type="continuationSeparator" w:id="0">
    <w:p w14:paraId="6BAECDD0" w14:textId="77777777" w:rsidR="00297E44" w:rsidRDefault="0029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B257" w14:textId="77777777" w:rsidR="00297E44" w:rsidRDefault="00297E44">
      <w:r>
        <w:separator/>
      </w:r>
    </w:p>
  </w:footnote>
  <w:footnote w:type="continuationSeparator" w:id="0">
    <w:p w14:paraId="5D0312A2" w14:textId="77777777" w:rsidR="00297E44" w:rsidRDefault="0029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00514F"/>
    <w:rsid w:val="00017EE8"/>
    <w:rsid w:val="00074C75"/>
    <w:rsid w:val="000C16B7"/>
    <w:rsid w:val="000D6D6E"/>
    <w:rsid w:val="00152DBB"/>
    <w:rsid w:val="001668D9"/>
    <w:rsid w:val="00172E03"/>
    <w:rsid w:val="0019439A"/>
    <w:rsid w:val="001957BB"/>
    <w:rsid w:val="001F746B"/>
    <w:rsid w:val="00240D6C"/>
    <w:rsid w:val="00297E44"/>
    <w:rsid w:val="002E5BA7"/>
    <w:rsid w:val="00320F93"/>
    <w:rsid w:val="003562EF"/>
    <w:rsid w:val="00375A4F"/>
    <w:rsid w:val="00377166"/>
    <w:rsid w:val="003877CA"/>
    <w:rsid w:val="003A5DEA"/>
    <w:rsid w:val="003B48C3"/>
    <w:rsid w:val="004067DE"/>
    <w:rsid w:val="004413F8"/>
    <w:rsid w:val="00445E1A"/>
    <w:rsid w:val="00462399"/>
    <w:rsid w:val="00500EDE"/>
    <w:rsid w:val="00502A3B"/>
    <w:rsid w:val="005061DD"/>
    <w:rsid w:val="00552C66"/>
    <w:rsid w:val="00556721"/>
    <w:rsid w:val="00581A4C"/>
    <w:rsid w:val="005A1268"/>
    <w:rsid w:val="0060316B"/>
    <w:rsid w:val="00603BD6"/>
    <w:rsid w:val="00682E44"/>
    <w:rsid w:val="00696BA1"/>
    <w:rsid w:val="0072498D"/>
    <w:rsid w:val="0072661B"/>
    <w:rsid w:val="00734D5E"/>
    <w:rsid w:val="0073556B"/>
    <w:rsid w:val="00786404"/>
    <w:rsid w:val="0080182B"/>
    <w:rsid w:val="00810312"/>
    <w:rsid w:val="0081096C"/>
    <w:rsid w:val="00863F6A"/>
    <w:rsid w:val="00872044"/>
    <w:rsid w:val="008C0396"/>
    <w:rsid w:val="008C435C"/>
    <w:rsid w:val="008D0777"/>
    <w:rsid w:val="00912F7F"/>
    <w:rsid w:val="00922C4B"/>
    <w:rsid w:val="00933C28"/>
    <w:rsid w:val="009516C4"/>
    <w:rsid w:val="00954C3A"/>
    <w:rsid w:val="00970AFF"/>
    <w:rsid w:val="009F7BFD"/>
    <w:rsid w:val="00A71C5B"/>
    <w:rsid w:val="00A86F71"/>
    <w:rsid w:val="00B016F3"/>
    <w:rsid w:val="00B31C9B"/>
    <w:rsid w:val="00B469AF"/>
    <w:rsid w:val="00B652A6"/>
    <w:rsid w:val="00BD3E26"/>
    <w:rsid w:val="00BE09B6"/>
    <w:rsid w:val="00C31A80"/>
    <w:rsid w:val="00C525E6"/>
    <w:rsid w:val="00C96956"/>
    <w:rsid w:val="00CA01CD"/>
    <w:rsid w:val="00CA3DF3"/>
    <w:rsid w:val="00D14A33"/>
    <w:rsid w:val="00D67A1E"/>
    <w:rsid w:val="00D76397"/>
    <w:rsid w:val="00DA6378"/>
    <w:rsid w:val="00E3177C"/>
    <w:rsid w:val="00E56154"/>
    <w:rsid w:val="00EA0939"/>
    <w:rsid w:val="00EB1F51"/>
    <w:rsid w:val="00EB3A8A"/>
    <w:rsid w:val="00EB584D"/>
    <w:rsid w:val="00F20FC3"/>
    <w:rsid w:val="00F3508D"/>
    <w:rsid w:val="00F71A45"/>
    <w:rsid w:val="00F72FD1"/>
    <w:rsid w:val="00F77091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325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84</cp:revision>
  <dcterms:created xsi:type="dcterms:W3CDTF">2021-03-28T12:57:00Z</dcterms:created>
  <dcterms:modified xsi:type="dcterms:W3CDTF">2021-04-24T12:57:00Z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