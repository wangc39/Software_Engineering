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5A95" w14:textId="638682CD" w:rsidR="00E3177C" w:rsidRDefault="00502A3B">
      <w:pPr>
        <w:jc w:val="center"/>
        <w:rPr>
          <w:sz w:val="36"/>
          <w:szCs w:val="44"/>
        </w:rPr>
      </w:pPr>
      <w:r>
        <w:rPr>
          <w:rFonts w:hint="eastAsia"/>
          <w:b/>
          <w:bCs/>
          <w:sz w:val="44"/>
          <w:szCs w:val="44"/>
        </w:rPr>
        <w:t>第</w:t>
      </w:r>
      <w:r w:rsidR="00681C1E">
        <w:rPr>
          <w:rFonts w:hint="eastAsia"/>
          <w:b/>
          <w:bCs/>
          <w:sz w:val="44"/>
          <w:szCs w:val="44"/>
        </w:rPr>
        <w:t>一</w:t>
      </w:r>
      <w:r>
        <w:rPr>
          <w:rFonts w:hint="eastAsia"/>
          <w:b/>
          <w:bCs/>
          <w:sz w:val="44"/>
          <w:szCs w:val="44"/>
        </w:rPr>
        <w:t>次</w:t>
      </w:r>
      <w:r w:rsidR="009A6D40">
        <w:rPr>
          <w:rFonts w:hint="eastAsia"/>
          <w:b/>
          <w:bCs/>
          <w:sz w:val="44"/>
          <w:szCs w:val="44"/>
        </w:rPr>
        <w:t>小组</w:t>
      </w:r>
      <w:r w:rsidR="00152DBB">
        <w:rPr>
          <w:rFonts w:hint="eastAsia"/>
          <w:b/>
          <w:bCs/>
          <w:sz w:val="44"/>
          <w:szCs w:val="44"/>
        </w:rPr>
        <w:t>会议记录</w:t>
      </w:r>
    </w:p>
    <w:p w14:paraId="43B5FB8B" w14:textId="77777777" w:rsidR="00E3177C" w:rsidRDefault="00E3177C">
      <w:pPr>
        <w:rPr>
          <w:sz w:val="13"/>
          <w:szCs w:val="16"/>
        </w:rPr>
      </w:pPr>
    </w:p>
    <w:tbl>
      <w:tblPr>
        <w:tblStyle w:val="a7"/>
        <w:tblW w:w="10660" w:type="dxa"/>
        <w:tblInd w:w="-1014" w:type="dxa"/>
        <w:tblLayout w:type="fixed"/>
        <w:tblLook w:val="04A0" w:firstRow="1" w:lastRow="0" w:firstColumn="1" w:lastColumn="0" w:noHBand="0" w:noVBand="1"/>
      </w:tblPr>
      <w:tblGrid>
        <w:gridCol w:w="1804"/>
        <w:gridCol w:w="3526"/>
        <w:gridCol w:w="1919"/>
        <w:gridCol w:w="3411"/>
      </w:tblGrid>
      <w:tr w:rsidR="00E3177C" w14:paraId="62C69B2B" w14:textId="77777777">
        <w:trPr>
          <w:trHeight w:val="597"/>
        </w:trPr>
        <w:tc>
          <w:tcPr>
            <w:tcW w:w="1804" w:type="dxa"/>
            <w:vAlign w:val="center"/>
          </w:tcPr>
          <w:p w14:paraId="377FCF2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会议主题</w:t>
            </w:r>
          </w:p>
        </w:tc>
        <w:tc>
          <w:tcPr>
            <w:tcW w:w="3526" w:type="dxa"/>
            <w:vAlign w:val="center"/>
          </w:tcPr>
          <w:p w14:paraId="3D3BB65B" w14:textId="77777777" w:rsidR="00E3177C" w:rsidRDefault="00152D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小组周例会</w:t>
            </w:r>
          </w:p>
        </w:tc>
        <w:tc>
          <w:tcPr>
            <w:tcW w:w="1919" w:type="dxa"/>
            <w:vAlign w:val="center"/>
          </w:tcPr>
          <w:p w14:paraId="36CFA610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会议日期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  <w:tc>
          <w:tcPr>
            <w:tcW w:w="3411" w:type="dxa"/>
            <w:vAlign w:val="center"/>
          </w:tcPr>
          <w:p w14:paraId="572287F5" w14:textId="63AC1D78" w:rsidR="00E3177C" w:rsidRDefault="00863F6A" w:rsidP="00172E0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2021/</w:t>
            </w:r>
            <w:r w:rsidR="0083421B"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 w:rsidR="004607BF">
              <w:rPr>
                <w:rFonts w:hint="eastAsia"/>
                <w:szCs w:val="21"/>
              </w:rPr>
              <w:t>17</w:t>
            </w:r>
          </w:p>
        </w:tc>
      </w:tr>
      <w:tr w:rsidR="00E3177C" w14:paraId="62E481D0" w14:textId="77777777">
        <w:trPr>
          <w:trHeight w:val="549"/>
        </w:trPr>
        <w:tc>
          <w:tcPr>
            <w:tcW w:w="1804" w:type="dxa"/>
            <w:vAlign w:val="center"/>
          </w:tcPr>
          <w:p w14:paraId="783BA04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3526" w:type="dxa"/>
            <w:vAlign w:val="center"/>
          </w:tcPr>
          <w:p w14:paraId="2281A874" w14:textId="0B4AAE1E" w:rsidR="00E3177C" w:rsidRDefault="00681C1E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腾讯会议</w:t>
            </w:r>
          </w:p>
        </w:tc>
        <w:tc>
          <w:tcPr>
            <w:tcW w:w="1919" w:type="dxa"/>
            <w:vAlign w:val="center"/>
          </w:tcPr>
          <w:p w14:paraId="632834FE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记录人</w:t>
            </w:r>
          </w:p>
        </w:tc>
        <w:tc>
          <w:tcPr>
            <w:tcW w:w="3411" w:type="dxa"/>
            <w:vAlign w:val="center"/>
          </w:tcPr>
          <w:p w14:paraId="1885DFB9" w14:textId="44150610" w:rsidR="00E3177C" w:rsidRDefault="00681C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王聪、蔡楷欣</w:t>
            </w:r>
          </w:p>
        </w:tc>
      </w:tr>
      <w:tr w:rsidR="00E3177C" w14:paraId="1B44F32A" w14:textId="77777777">
        <w:trPr>
          <w:trHeight w:val="720"/>
        </w:trPr>
        <w:tc>
          <w:tcPr>
            <w:tcW w:w="1804" w:type="dxa"/>
            <w:vAlign w:val="center"/>
          </w:tcPr>
          <w:p w14:paraId="7354FEF2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参加人员</w:t>
            </w:r>
          </w:p>
        </w:tc>
        <w:tc>
          <w:tcPr>
            <w:tcW w:w="8856" w:type="dxa"/>
            <w:gridSpan w:val="3"/>
            <w:vAlign w:val="center"/>
          </w:tcPr>
          <w:p w14:paraId="1EC589D2" w14:textId="1D51567C" w:rsidR="00E3177C" w:rsidRDefault="00863F6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王聪、曾德龙、陈冠旭、蔡楷欣、程钰涵、曾欣、郑湘萍</w:t>
            </w:r>
          </w:p>
        </w:tc>
      </w:tr>
      <w:tr w:rsidR="00E3177C" w14:paraId="45B515EB" w14:textId="77777777">
        <w:trPr>
          <w:trHeight w:val="720"/>
        </w:trPr>
        <w:tc>
          <w:tcPr>
            <w:tcW w:w="1804" w:type="dxa"/>
            <w:vAlign w:val="center"/>
          </w:tcPr>
          <w:p w14:paraId="3F315CB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到会情况</w:t>
            </w:r>
          </w:p>
        </w:tc>
        <w:tc>
          <w:tcPr>
            <w:tcW w:w="8856" w:type="dxa"/>
            <w:gridSpan w:val="3"/>
            <w:vAlign w:val="center"/>
          </w:tcPr>
          <w:p w14:paraId="63BF8744" w14:textId="206E60F0" w:rsidR="00E3177C" w:rsidRDefault="00152DBB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应到</w:t>
            </w:r>
            <w:r w:rsidR="00D67A1E">
              <w:rPr>
                <w:rFonts w:hint="eastAsia"/>
              </w:rPr>
              <w:t>7</w:t>
            </w:r>
            <w:r>
              <w:rPr>
                <w:rFonts w:hint="eastAsia"/>
              </w:rPr>
              <w:t>人，实到</w:t>
            </w:r>
            <w:r w:rsidR="00D67A1E">
              <w:rPr>
                <w:rFonts w:hint="eastAsia"/>
              </w:rPr>
              <w:t>7</w:t>
            </w:r>
            <w:r>
              <w:rPr>
                <w:rFonts w:hint="eastAsia"/>
              </w:rPr>
              <w:t>人</w:t>
            </w:r>
          </w:p>
        </w:tc>
      </w:tr>
      <w:tr w:rsidR="00E3177C" w14:paraId="0199D055" w14:textId="77777777">
        <w:trPr>
          <w:trHeight w:val="586"/>
        </w:trPr>
        <w:tc>
          <w:tcPr>
            <w:tcW w:w="1804" w:type="dxa"/>
            <w:vAlign w:val="center"/>
          </w:tcPr>
          <w:p w14:paraId="4F16A685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会议议题</w:t>
            </w:r>
          </w:p>
        </w:tc>
        <w:tc>
          <w:tcPr>
            <w:tcW w:w="8856" w:type="dxa"/>
            <w:gridSpan w:val="3"/>
            <w:vAlign w:val="center"/>
          </w:tcPr>
          <w:p w14:paraId="32FF2777" w14:textId="12169C7D" w:rsidR="00E3177C" w:rsidRDefault="002B5E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提出想要做的软件主题</w:t>
            </w:r>
          </w:p>
        </w:tc>
      </w:tr>
      <w:tr w:rsidR="00E3177C" w14:paraId="3C926089" w14:textId="77777777">
        <w:trPr>
          <w:trHeight w:val="8579"/>
        </w:trPr>
        <w:tc>
          <w:tcPr>
            <w:tcW w:w="1804" w:type="dxa"/>
            <w:vAlign w:val="center"/>
          </w:tcPr>
          <w:p w14:paraId="04DA0707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</w:t>
            </w:r>
          </w:p>
        </w:tc>
        <w:tc>
          <w:tcPr>
            <w:tcW w:w="8856" w:type="dxa"/>
            <w:gridSpan w:val="3"/>
          </w:tcPr>
          <w:p w14:paraId="5D051443" w14:textId="6F7A13D7" w:rsidR="00581A4C" w:rsidRDefault="003B48C3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zCs w:val="21"/>
              </w:rPr>
              <w:t xml:space="preserve"> </w:t>
            </w:r>
            <w:r w:rsidR="00152DBB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一、</w:t>
            </w:r>
            <w:r w:rsidR="00C57F19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集思广益</w:t>
            </w:r>
          </w:p>
          <w:p w14:paraId="57BEFEBB" w14:textId="77777777" w:rsidR="00CF36D9" w:rsidRPr="00CF36D9" w:rsidRDefault="00CF36D9" w:rsidP="00CF36D9">
            <w:pPr>
              <w:spacing w:line="0" w:lineRule="atLeast"/>
              <w:ind w:firstLineChars="400" w:firstLine="84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CF36D9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学习打卡：</w:t>
            </w:r>
            <w:r w:rsidRPr="00CF36D9">
              <w:rPr>
                <w:rFonts w:ascii="微软雅黑" w:eastAsia="微软雅黑" w:hAnsi="微软雅黑" w:cs="微软雅黑" w:hint="eastAsia"/>
                <w:szCs w:val="21"/>
              </w:rPr>
              <w:t>手机app的话，个人使用感受来说希望能出一款关于 学习专注类的app 类似forest 在锁定手机的时候可以创新想象一下其他模式 比如锁定手机的时候点亮一颗星球 照片改成一个画作等等 然后还可以加入其他模块定时睡眠建立习惯听英语等等 还有一些社交打卡板块。</w:t>
            </w:r>
          </w:p>
          <w:p w14:paraId="553F2313" w14:textId="46C25DA0" w:rsidR="00CF36D9" w:rsidRPr="00CF36D9" w:rsidRDefault="00CF36D9" w:rsidP="00CF36D9">
            <w:pPr>
              <w:spacing w:line="0" w:lineRule="atLeast"/>
              <w:ind w:firstLineChars="400" w:firstLine="84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CF36D9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心理咨询软件（双端）：</w:t>
            </w:r>
            <w:r w:rsidRPr="00CF36D9">
              <w:rPr>
                <w:rFonts w:ascii="微软雅黑" w:eastAsia="微软雅黑" w:hAnsi="微软雅黑" w:cs="微软雅黑" w:hint="eastAsia"/>
                <w:szCs w:val="21"/>
              </w:rPr>
              <w:t>可以结合NLP知识，有社交分享模块。可以先在校内试点，联系心理系老师或者医生。</w:t>
            </w:r>
          </w:p>
          <w:p w14:paraId="72317341" w14:textId="77777777" w:rsidR="00CF36D9" w:rsidRPr="00C75BB3" w:rsidRDefault="00CF36D9" w:rsidP="00CF36D9">
            <w:pPr>
              <w:spacing w:line="0" w:lineRule="atLeast"/>
              <w:ind w:firstLineChars="400" w:firstLine="84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CF36D9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眼镜试戴：</w:t>
            </w:r>
            <w:r w:rsidRPr="00C75BB3">
              <w:rPr>
                <w:rFonts w:ascii="微软雅黑" w:eastAsia="微软雅黑" w:hAnsi="微软雅黑" w:cs="微软雅黑" w:hint="eastAsia"/>
                <w:szCs w:val="21"/>
              </w:rPr>
              <w:t>输入：人脸的图片，返回：戴上眼镜之后的图片。有点类似梁小丹老师的智能换衣。</w:t>
            </w:r>
          </w:p>
          <w:p w14:paraId="6E1F7F45" w14:textId="77777777" w:rsidR="00CF36D9" w:rsidRPr="00CF36D9" w:rsidRDefault="00CF36D9" w:rsidP="00CF36D9">
            <w:pPr>
              <w:spacing w:line="0" w:lineRule="atLeast"/>
              <w:ind w:firstLineChars="400" w:firstLine="840"/>
              <w:jc w:val="left"/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</w:pPr>
            <w:r w:rsidRPr="00CF36D9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线上问诊：</w:t>
            </w:r>
            <w:r w:rsidRPr="00472384">
              <w:rPr>
                <w:rFonts w:ascii="微软雅黑" w:eastAsia="微软雅黑" w:hAnsi="微软雅黑" w:cs="微软雅黑" w:hint="eastAsia"/>
                <w:szCs w:val="21"/>
              </w:rPr>
              <w:t>结合现在在举办的医疗对话比赛，可以参考构建一个对话系统进行线上问诊，根据患者的描述进行疾病的初步确定，顺便把那个比赛也搞掉这样子。</w:t>
            </w:r>
          </w:p>
          <w:p w14:paraId="4962613E" w14:textId="306BFD49" w:rsidR="00CF36D9" w:rsidRPr="00CF36D9" w:rsidRDefault="00CF36D9" w:rsidP="00CF36D9">
            <w:pPr>
              <w:spacing w:line="0" w:lineRule="atLeast"/>
              <w:ind w:firstLineChars="400" w:firstLine="840"/>
              <w:jc w:val="left"/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</w:pPr>
            <w:r w:rsidRPr="00CF36D9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族谱：</w:t>
            </w:r>
            <w:r w:rsidRPr="004031BA">
              <w:rPr>
                <w:rFonts w:ascii="微软雅黑" w:eastAsia="微软雅黑" w:hAnsi="微软雅黑" w:cs="微软雅黑" w:hint="eastAsia"/>
                <w:szCs w:val="21"/>
              </w:rPr>
              <w:t>类似刚才开会说的作业提交系统吧，就是每个人提交自己的信息，比如说年龄，父母是谁等等，这样构建整一个氏族树，管理员可以在后台审核管理，成员可以在APP上查看祖宗画像经历之类，查询谁跟谁关系（三姑六婆计算器）</w:t>
            </w:r>
          </w:p>
          <w:p w14:paraId="0B9F3BBC" w14:textId="2CCD9AE9" w:rsidR="00E3177C" w:rsidRDefault="00152DBB">
            <w:pPr>
              <w:spacing w:line="0" w:lineRule="atLeast"/>
              <w:jc w:val="left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会议总结：</w:t>
            </w:r>
          </w:p>
          <w:p w14:paraId="76C34747" w14:textId="49D5B4F3" w:rsidR="00E3177C" w:rsidRDefault="00EA0939">
            <w:pPr>
              <w:spacing w:line="0" w:lineRule="atLeast"/>
              <w:jc w:val="left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 xml:space="preserve">   </w:t>
            </w:r>
            <w:r w:rsidR="00C57F19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所有小组成员集思广益，设想了一些可能的软件主题。对于具体选哪个还没有确定，仍需要进一步的交流和讨论。</w:t>
            </w:r>
          </w:p>
        </w:tc>
      </w:tr>
      <w:tr w:rsidR="00E3177C" w14:paraId="3BF1FB3B" w14:textId="77777777">
        <w:trPr>
          <w:trHeight w:val="627"/>
        </w:trPr>
        <w:tc>
          <w:tcPr>
            <w:tcW w:w="1804" w:type="dxa"/>
            <w:vAlign w:val="center"/>
          </w:tcPr>
          <w:p w14:paraId="568E376B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8856" w:type="dxa"/>
            <w:gridSpan w:val="3"/>
            <w:vAlign w:val="center"/>
          </w:tcPr>
          <w:p w14:paraId="28F0E0EF" w14:textId="6934BED1" w:rsidR="00E3177C" w:rsidRDefault="00696B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</w:tbl>
    <w:p w14:paraId="4D3FC812" w14:textId="77777777" w:rsidR="00E3177C" w:rsidRDefault="00E3177C">
      <w:pPr>
        <w:rPr>
          <w:sz w:val="10"/>
          <w:szCs w:val="13"/>
        </w:rPr>
      </w:pPr>
    </w:p>
    <w:sectPr w:rsidR="00E3177C">
      <w:headerReference w:type="default" r:id="rId9"/>
      <w:footerReference w:type="default" r:id="rId10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A70AC" w14:textId="77777777" w:rsidR="004D2772" w:rsidRDefault="004D2772">
      <w:r>
        <w:separator/>
      </w:r>
    </w:p>
  </w:endnote>
  <w:endnote w:type="continuationSeparator" w:id="0">
    <w:p w14:paraId="0DECB009" w14:textId="77777777" w:rsidR="004D2772" w:rsidRDefault="004D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AE69" w14:textId="77777777" w:rsidR="00EA0939" w:rsidRDefault="00EA093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320417" wp14:editId="4FD3B09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2B2ABD" w14:textId="77777777" w:rsidR="00EA0939" w:rsidRDefault="00EA0939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20417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072B2ABD" w14:textId="77777777" w:rsidR="00EA0939" w:rsidRDefault="00EA0939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76DC9" w14:textId="77777777" w:rsidR="004D2772" w:rsidRDefault="004D2772">
      <w:r>
        <w:separator/>
      </w:r>
    </w:p>
  </w:footnote>
  <w:footnote w:type="continuationSeparator" w:id="0">
    <w:p w14:paraId="66FA96DA" w14:textId="77777777" w:rsidR="004D2772" w:rsidRDefault="004D2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F6C90" w14:textId="77777777" w:rsidR="00EA0939" w:rsidRDefault="00EA0939">
    <w:pPr>
      <w:pStyle w:val="a5"/>
      <w:ind w:firstLineChars="400" w:firstLine="840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9F977F"/>
    <w:multiLevelType w:val="singleLevel"/>
    <w:tmpl w:val="EC9F977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CF3E97"/>
    <w:rsid w:val="00002E5D"/>
    <w:rsid w:val="0000514F"/>
    <w:rsid w:val="00017EE8"/>
    <w:rsid w:val="00074C75"/>
    <w:rsid w:val="000C16B7"/>
    <w:rsid w:val="000D6D6E"/>
    <w:rsid w:val="00150C8A"/>
    <w:rsid w:val="00152DBB"/>
    <w:rsid w:val="001668D9"/>
    <w:rsid w:val="00172E03"/>
    <w:rsid w:val="00186627"/>
    <w:rsid w:val="0019439A"/>
    <w:rsid w:val="001957BB"/>
    <w:rsid w:val="001C14E5"/>
    <w:rsid w:val="001F746B"/>
    <w:rsid w:val="00240D6C"/>
    <w:rsid w:val="00297E44"/>
    <w:rsid w:val="002B5E08"/>
    <w:rsid w:val="002E5BA7"/>
    <w:rsid w:val="00320F93"/>
    <w:rsid w:val="003562EF"/>
    <w:rsid w:val="00375A4F"/>
    <w:rsid w:val="00377166"/>
    <w:rsid w:val="003877CA"/>
    <w:rsid w:val="003A5DEA"/>
    <w:rsid w:val="003B48C3"/>
    <w:rsid w:val="004031BA"/>
    <w:rsid w:val="004067DE"/>
    <w:rsid w:val="0041787F"/>
    <w:rsid w:val="0042547D"/>
    <w:rsid w:val="004413F8"/>
    <w:rsid w:val="00445E1A"/>
    <w:rsid w:val="004607BF"/>
    <w:rsid w:val="00462399"/>
    <w:rsid w:val="00472384"/>
    <w:rsid w:val="004D2772"/>
    <w:rsid w:val="00500EDE"/>
    <w:rsid w:val="00502A3B"/>
    <w:rsid w:val="005061DD"/>
    <w:rsid w:val="00552C66"/>
    <w:rsid w:val="00556721"/>
    <w:rsid w:val="00581A4C"/>
    <w:rsid w:val="005863F8"/>
    <w:rsid w:val="005A1268"/>
    <w:rsid w:val="005B6C0B"/>
    <w:rsid w:val="0060316B"/>
    <w:rsid w:val="00603BD6"/>
    <w:rsid w:val="00681C1E"/>
    <w:rsid w:val="00682E44"/>
    <w:rsid w:val="00696BA1"/>
    <w:rsid w:val="006A7778"/>
    <w:rsid w:val="00723C4A"/>
    <w:rsid w:val="0072498D"/>
    <w:rsid w:val="0072661B"/>
    <w:rsid w:val="00734D5E"/>
    <w:rsid w:val="0073556B"/>
    <w:rsid w:val="00786404"/>
    <w:rsid w:val="00796033"/>
    <w:rsid w:val="0080182B"/>
    <w:rsid w:val="00810312"/>
    <w:rsid w:val="0081096C"/>
    <w:rsid w:val="0083421B"/>
    <w:rsid w:val="00863F6A"/>
    <w:rsid w:val="00872044"/>
    <w:rsid w:val="008C0396"/>
    <w:rsid w:val="008C435C"/>
    <w:rsid w:val="008D0777"/>
    <w:rsid w:val="00912F7F"/>
    <w:rsid w:val="00922C4B"/>
    <w:rsid w:val="00931DE3"/>
    <w:rsid w:val="00933C28"/>
    <w:rsid w:val="009516C4"/>
    <w:rsid w:val="00954C3A"/>
    <w:rsid w:val="00970AFF"/>
    <w:rsid w:val="009A6D40"/>
    <w:rsid w:val="009F7BFD"/>
    <w:rsid w:val="00A1034B"/>
    <w:rsid w:val="00A71C5B"/>
    <w:rsid w:val="00A86F71"/>
    <w:rsid w:val="00AE4C5E"/>
    <w:rsid w:val="00B016F3"/>
    <w:rsid w:val="00B31C9B"/>
    <w:rsid w:val="00B469AF"/>
    <w:rsid w:val="00B652A6"/>
    <w:rsid w:val="00BC5637"/>
    <w:rsid w:val="00BD3E26"/>
    <w:rsid w:val="00BD7204"/>
    <w:rsid w:val="00BE09B6"/>
    <w:rsid w:val="00C31A80"/>
    <w:rsid w:val="00C525E6"/>
    <w:rsid w:val="00C57F19"/>
    <w:rsid w:val="00C75BB3"/>
    <w:rsid w:val="00C96956"/>
    <w:rsid w:val="00CA01CD"/>
    <w:rsid w:val="00CA3DF3"/>
    <w:rsid w:val="00CB16B0"/>
    <w:rsid w:val="00CF36D9"/>
    <w:rsid w:val="00D14A33"/>
    <w:rsid w:val="00D67A1E"/>
    <w:rsid w:val="00D76397"/>
    <w:rsid w:val="00DA6378"/>
    <w:rsid w:val="00DF7BD6"/>
    <w:rsid w:val="00E16D14"/>
    <w:rsid w:val="00E3177C"/>
    <w:rsid w:val="00E56154"/>
    <w:rsid w:val="00EA0939"/>
    <w:rsid w:val="00EA4499"/>
    <w:rsid w:val="00EB1F51"/>
    <w:rsid w:val="00EB3A8A"/>
    <w:rsid w:val="00EB584D"/>
    <w:rsid w:val="00F17B90"/>
    <w:rsid w:val="00F20FC3"/>
    <w:rsid w:val="00F3508D"/>
    <w:rsid w:val="00F57E0D"/>
    <w:rsid w:val="00F71A45"/>
    <w:rsid w:val="00F72FD1"/>
    <w:rsid w:val="00F77091"/>
    <w:rsid w:val="00F83A89"/>
    <w:rsid w:val="00F95E15"/>
    <w:rsid w:val="00FA6F1F"/>
    <w:rsid w:val="00FD2B1F"/>
    <w:rsid w:val="021D396E"/>
    <w:rsid w:val="03F5249B"/>
    <w:rsid w:val="04556F97"/>
    <w:rsid w:val="051D699A"/>
    <w:rsid w:val="06206A46"/>
    <w:rsid w:val="06260206"/>
    <w:rsid w:val="08B909B0"/>
    <w:rsid w:val="0B8E060E"/>
    <w:rsid w:val="0BA06B13"/>
    <w:rsid w:val="0BF2451A"/>
    <w:rsid w:val="0C6C0FD3"/>
    <w:rsid w:val="0CE14A23"/>
    <w:rsid w:val="0DC02A6C"/>
    <w:rsid w:val="0DFD4B42"/>
    <w:rsid w:val="0E671A94"/>
    <w:rsid w:val="0EE5371D"/>
    <w:rsid w:val="0F0D0F70"/>
    <w:rsid w:val="0FC07613"/>
    <w:rsid w:val="10395AA1"/>
    <w:rsid w:val="11520E85"/>
    <w:rsid w:val="11A76DB4"/>
    <w:rsid w:val="11AF54AA"/>
    <w:rsid w:val="12F52D87"/>
    <w:rsid w:val="13FB4FB7"/>
    <w:rsid w:val="149C4B87"/>
    <w:rsid w:val="15264A6D"/>
    <w:rsid w:val="152C703A"/>
    <w:rsid w:val="15C1620D"/>
    <w:rsid w:val="15DA7FB2"/>
    <w:rsid w:val="15DE585E"/>
    <w:rsid w:val="16BA393F"/>
    <w:rsid w:val="16D85AF8"/>
    <w:rsid w:val="174B112F"/>
    <w:rsid w:val="17580126"/>
    <w:rsid w:val="184403AA"/>
    <w:rsid w:val="1A210FDE"/>
    <w:rsid w:val="1A236AC9"/>
    <w:rsid w:val="1A6643D0"/>
    <w:rsid w:val="1BC01776"/>
    <w:rsid w:val="1C732379"/>
    <w:rsid w:val="1CBE01F8"/>
    <w:rsid w:val="1D165180"/>
    <w:rsid w:val="1D6F0ACF"/>
    <w:rsid w:val="1DBF448D"/>
    <w:rsid w:val="1DD75513"/>
    <w:rsid w:val="1F135EDF"/>
    <w:rsid w:val="1F3A68E9"/>
    <w:rsid w:val="202A43F2"/>
    <w:rsid w:val="222945FA"/>
    <w:rsid w:val="22605B4B"/>
    <w:rsid w:val="24FD3A51"/>
    <w:rsid w:val="25564BE6"/>
    <w:rsid w:val="259961CD"/>
    <w:rsid w:val="269602DC"/>
    <w:rsid w:val="274463AA"/>
    <w:rsid w:val="279167C5"/>
    <w:rsid w:val="27C66BCD"/>
    <w:rsid w:val="290E55AD"/>
    <w:rsid w:val="29DB310B"/>
    <w:rsid w:val="2BBC4AED"/>
    <w:rsid w:val="2CE83322"/>
    <w:rsid w:val="2CF03DAC"/>
    <w:rsid w:val="2D0851CA"/>
    <w:rsid w:val="2EE17423"/>
    <w:rsid w:val="2EEC318D"/>
    <w:rsid w:val="2F246B34"/>
    <w:rsid w:val="2FCD2F39"/>
    <w:rsid w:val="30757D55"/>
    <w:rsid w:val="30841160"/>
    <w:rsid w:val="30935A35"/>
    <w:rsid w:val="30AC101A"/>
    <w:rsid w:val="30AE1F26"/>
    <w:rsid w:val="30FF5F4A"/>
    <w:rsid w:val="327020E3"/>
    <w:rsid w:val="33111C0D"/>
    <w:rsid w:val="33D45FCF"/>
    <w:rsid w:val="33FC70DA"/>
    <w:rsid w:val="365029C9"/>
    <w:rsid w:val="36A31B8C"/>
    <w:rsid w:val="36F1351E"/>
    <w:rsid w:val="37CB2BCF"/>
    <w:rsid w:val="38910797"/>
    <w:rsid w:val="39CD0A21"/>
    <w:rsid w:val="3AFB0A44"/>
    <w:rsid w:val="3C867301"/>
    <w:rsid w:val="3D063004"/>
    <w:rsid w:val="3DFF095E"/>
    <w:rsid w:val="3E2B3C40"/>
    <w:rsid w:val="3EAD37A9"/>
    <w:rsid w:val="3EED304B"/>
    <w:rsid w:val="3FA52A44"/>
    <w:rsid w:val="44E67F13"/>
    <w:rsid w:val="45FC6C12"/>
    <w:rsid w:val="46955C70"/>
    <w:rsid w:val="47FD28CF"/>
    <w:rsid w:val="486F0965"/>
    <w:rsid w:val="48AC2AF2"/>
    <w:rsid w:val="4B036AD3"/>
    <w:rsid w:val="4C0D04A1"/>
    <w:rsid w:val="4C711334"/>
    <w:rsid w:val="4D577DB2"/>
    <w:rsid w:val="4E670C80"/>
    <w:rsid w:val="4E7C7EAC"/>
    <w:rsid w:val="4E816308"/>
    <w:rsid w:val="50147253"/>
    <w:rsid w:val="508D3D40"/>
    <w:rsid w:val="50CB410B"/>
    <w:rsid w:val="51223A6F"/>
    <w:rsid w:val="51CB09ED"/>
    <w:rsid w:val="539376DA"/>
    <w:rsid w:val="53A1580E"/>
    <w:rsid w:val="540B41BA"/>
    <w:rsid w:val="54BF4E8C"/>
    <w:rsid w:val="56552DB1"/>
    <w:rsid w:val="565E2F6F"/>
    <w:rsid w:val="566D5812"/>
    <w:rsid w:val="56EF74F1"/>
    <w:rsid w:val="56F52E5C"/>
    <w:rsid w:val="57042357"/>
    <w:rsid w:val="57690C30"/>
    <w:rsid w:val="57E025E7"/>
    <w:rsid w:val="581E5C56"/>
    <w:rsid w:val="598B3CC7"/>
    <w:rsid w:val="59CF3E97"/>
    <w:rsid w:val="5B4E559C"/>
    <w:rsid w:val="5B762739"/>
    <w:rsid w:val="5B9D73A8"/>
    <w:rsid w:val="5CAA4341"/>
    <w:rsid w:val="5D2E45AE"/>
    <w:rsid w:val="5E151557"/>
    <w:rsid w:val="5F2B6AB1"/>
    <w:rsid w:val="5F7C5F92"/>
    <w:rsid w:val="60517023"/>
    <w:rsid w:val="60E261B6"/>
    <w:rsid w:val="615D3F8D"/>
    <w:rsid w:val="620F4A29"/>
    <w:rsid w:val="623B2275"/>
    <w:rsid w:val="623D0E3C"/>
    <w:rsid w:val="62A761C6"/>
    <w:rsid w:val="6378128C"/>
    <w:rsid w:val="63C028E0"/>
    <w:rsid w:val="652032D3"/>
    <w:rsid w:val="65804828"/>
    <w:rsid w:val="65DE0CBC"/>
    <w:rsid w:val="668E797D"/>
    <w:rsid w:val="675A6603"/>
    <w:rsid w:val="68EB4279"/>
    <w:rsid w:val="69130BEE"/>
    <w:rsid w:val="69727348"/>
    <w:rsid w:val="6A156F7D"/>
    <w:rsid w:val="6A526D36"/>
    <w:rsid w:val="6C8E0911"/>
    <w:rsid w:val="6C8E6DB9"/>
    <w:rsid w:val="6E030FC7"/>
    <w:rsid w:val="6F8A241E"/>
    <w:rsid w:val="7106704F"/>
    <w:rsid w:val="72CE202D"/>
    <w:rsid w:val="73E11580"/>
    <w:rsid w:val="7467148B"/>
    <w:rsid w:val="75AC4492"/>
    <w:rsid w:val="766C5B54"/>
    <w:rsid w:val="768659D3"/>
    <w:rsid w:val="77F70959"/>
    <w:rsid w:val="78B97953"/>
    <w:rsid w:val="7AB50447"/>
    <w:rsid w:val="7B0D5473"/>
    <w:rsid w:val="7B8A3AE2"/>
    <w:rsid w:val="7BA50D6F"/>
    <w:rsid w:val="7D0F7F63"/>
    <w:rsid w:val="7F3C40CC"/>
    <w:rsid w:val="7F4D0035"/>
    <w:rsid w:val="7FAE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F3EC1"/>
  <w15:docId w15:val="{303BEE76-440A-4551-9745-8B157F92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3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938\AppData\Roaming\kingsoft\office6\templates\download\676fbd3b-2a10-4769-8415-f35ec740d88e\&#21608;&#20363;&#20250;&#20250;&#35758;&#35760;&#2440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4727B42-922B-4D59-9DA4-0B22743D2F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周例会会议记录.docx</Template>
  <TotalTime>348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帝王的带刀侍卫</dc:creator>
  <cp:lastModifiedBy>王聪</cp:lastModifiedBy>
  <cp:revision>114</cp:revision>
  <dcterms:created xsi:type="dcterms:W3CDTF">2021-03-28T12:57:00Z</dcterms:created>
  <dcterms:modified xsi:type="dcterms:W3CDTF">2021-06-11T02:58:00Z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KSOTemplateUUID">
    <vt:lpwstr>v1.0_mb_gEzqH1XKTxosuZ5PFi81cw==</vt:lpwstr>
  </property>
  <property fmtid="{D5CDD505-2E9C-101B-9397-08002B2CF9AE}" pid="4" name="ICV">
    <vt:lpwstr>A73E181FBF564005A4D17E58B7C0F79E</vt:lpwstr>
  </property>
</Properties>
</file>