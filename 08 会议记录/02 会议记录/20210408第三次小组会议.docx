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3575579A" w:rsidR="00E3177C" w:rsidRDefault="00502A3B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第</w:t>
      </w:r>
      <w:r w:rsidR="00DF7BD6">
        <w:rPr>
          <w:rFonts w:hint="eastAsia"/>
          <w:b/>
          <w:bCs/>
          <w:sz w:val="44"/>
          <w:szCs w:val="44"/>
        </w:rPr>
        <w:t>二</w:t>
      </w:r>
      <w:r>
        <w:rPr>
          <w:rFonts w:hint="eastAsia"/>
          <w:b/>
          <w:bCs/>
          <w:sz w:val="44"/>
          <w:szCs w:val="44"/>
        </w:rPr>
        <w:t>次</w:t>
      </w:r>
      <w:r w:rsidR="009A6D40">
        <w:rPr>
          <w:rFonts w:hint="eastAsia"/>
          <w:b/>
          <w:bCs/>
          <w:sz w:val="44"/>
          <w:szCs w:val="44"/>
        </w:rPr>
        <w:t>小组</w:t>
      </w:r>
      <w:r w:rsidR="00152DBB">
        <w:rPr>
          <w:rFonts w:hint="eastAsia"/>
          <w:b/>
          <w:bCs/>
          <w:sz w:val="44"/>
          <w:szCs w:val="44"/>
        </w:rPr>
        <w:t>会议记录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660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804"/>
        <w:gridCol w:w="3526"/>
        <w:gridCol w:w="1919"/>
        <w:gridCol w:w="3411"/>
      </w:tblGrid>
      <w:tr w:rsidR="00E3177C" w14:paraId="62C69B2B" w14:textId="77777777">
        <w:trPr>
          <w:trHeight w:val="597"/>
        </w:trPr>
        <w:tc>
          <w:tcPr>
            <w:tcW w:w="1804" w:type="dxa"/>
            <w:vAlign w:val="center"/>
          </w:tcPr>
          <w:p w14:paraId="377FCF2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会议主题</w:t>
            </w:r>
          </w:p>
        </w:tc>
        <w:tc>
          <w:tcPr>
            <w:tcW w:w="3526" w:type="dxa"/>
            <w:vAlign w:val="center"/>
          </w:tcPr>
          <w:p w14:paraId="3D3BB65B" w14:textId="77777777" w:rsidR="00E3177C" w:rsidRDefault="00152D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小组周例会</w:t>
            </w:r>
          </w:p>
        </w:tc>
        <w:tc>
          <w:tcPr>
            <w:tcW w:w="1919" w:type="dxa"/>
            <w:vAlign w:val="center"/>
          </w:tcPr>
          <w:p w14:paraId="36CFA610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会议日期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411" w:type="dxa"/>
            <w:vAlign w:val="center"/>
          </w:tcPr>
          <w:p w14:paraId="572287F5" w14:textId="7A9D450B" w:rsidR="00E3177C" w:rsidRDefault="00863F6A" w:rsidP="00172E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2021/</w:t>
            </w:r>
            <w:r w:rsidR="00D27388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 w:rsidR="00D27388">
              <w:rPr>
                <w:rFonts w:hint="eastAsia"/>
                <w:szCs w:val="21"/>
              </w:rPr>
              <w:t>8</w:t>
            </w:r>
          </w:p>
        </w:tc>
      </w:tr>
      <w:tr w:rsidR="00E3177C" w14:paraId="62E481D0" w14:textId="77777777">
        <w:trPr>
          <w:trHeight w:val="549"/>
        </w:trPr>
        <w:tc>
          <w:tcPr>
            <w:tcW w:w="1804" w:type="dxa"/>
            <w:vAlign w:val="center"/>
          </w:tcPr>
          <w:p w14:paraId="783BA04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3526" w:type="dxa"/>
            <w:vAlign w:val="center"/>
          </w:tcPr>
          <w:p w14:paraId="2281A874" w14:textId="3E5A3D8A" w:rsidR="00E3177C" w:rsidRDefault="00863F6A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食堂一楼</w:t>
            </w:r>
          </w:p>
        </w:tc>
        <w:tc>
          <w:tcPr>
            <w:tcW w:w="1919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411" w:type="dxa"/>
            <w:vAlign w:val="center"/>
          </w:tcPr>
          <w:p w14:paraId="1885DFB9" w14:textId="35C2C77C" w:rsidR="00E3177C" w:rsidRDefault="00863F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曾德龙、曾欣、程钰涵</w:t>
            </w:r>
          </w:p>
        </w:tc>
      </w:tr>
      <w:tr w:rsidR="00E3177C" w14:paraId="1B44F32A" w14:textId="77777777">
        <w:trPr>
          <w:trHeight w:val="720"/>
        </w:trPr>
        <w:tc>
          <w:tcPr>
            <w:tcW w:w="1804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856" w:type="dxa"/>
            <w:gridSpan w:val="3"/>
            <w:vAlign w:val="center"/>
          </w:tcPr>
          <w:p w14:paraId="1EC589D2" w14:textId="1D51567C" w:rsidR="00E3177C" w:rsidRDefault="00863F6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王聪、曾德龙、陈冠旭、蔡楷欣、程钰涵、曾欣、郑湘萍</w:t>
            </w:r>
          </w:p>
        </w:tc>
      </w:tr>
      <w:tr w:rsidR="00E3177C" w14:paraId="45B515EB" w14:textId="77777777">
        <w:trPr>
          <w:trHeight w:val="720"/>
        </w:trPr>
        <w:tc>
          <w:tcPr>
            <w:tcW w:w="1804" w:type="dxa"/>
            <w:vAlign w:val="center"/>
          </w:tcPr>
          <w:p w14:paraId="3F315CB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到会情况</w:t>
            </w:r>
          </w:p>
        </w:tc>
        <w:tc>
          <w:tcPr>
            <w:tcW w:w="8856" w:type="dxa"/>
            <w:gridSpan w:val="3"/>
            <w:vAlign w:val="center"/>
          </w:tcPr>
          <w:p w14:paraId="63BF8744" w14:textId="206E60F0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应到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人，实到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</w:t>
            </w:r>
          </w:p>
        </w:tc>
      </w:tr>
      <w:tr w:rsidR="00E3177C" w14:paraId="0199D055" w14:textId="77777777">
        <w:trPr>
          <w:trHeight w:val="586"/>
        </w:trPr>
        <w:tc>
          <w:tcPr>
            <w:tcW w:w="1804" w:type="dxa"/>
            <w:vAlign w:val="center"/>
          </w:tcPr>
          <w:p w14:paraId="4F16A685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会议议题</w:t>
            </w:r>
          </w:p>
        </w:tc>
        <w:tc>
          <w:tcPr>
            <w:tcW w:w="8856" w:type="dxa"/>
            <w:gridSpan w:val="3"/>
            <w:vAlign w:val="center"/>
          </w:tcPr>
          <w:p w14:paraId="32FF2777" w14:textId="22E3FD9B" w:rsidR="00E3177C" w:rsidRDefault="00D273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进一步明确分工</w:t>
            </w:r>
          </w:p>
        </w:tc>
      </w:tr>
      <w:tr w:rsidR="00E3177C" w14:paraId="3C926089" w14:textId="77777777">
        <w:trPr>
          <w:trHeight w:val="8579"/>
        </w:trPr>
        <w:tc>
          <w:tcPr>
            <w:tcW w:w="1804" w:type="dxa"/>
            <w:vAlign w:val="center"/>
          </w:tcPr>
          <w:p w14:paraId="04DA0707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</w:tc>
        <w:tc>
          <w:tcPr>
            <w:tcW w:w="8856" w:type="dxa"/>
            <w:gridSpan w:val="3"/>
          </w:tcPr>
          <w:p w14:paraId="5D051443" w14:textId="597CC3B9" w:rsidR="00581A4C" w:rsidRDefault="003B48C3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一、</w:t>
            </w:r>
            <w:r w:rsidR="00925704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现有问题</w:t>
            </w:r>
          </w:p>
          <w:p w14:paraId="0EFF18A6" w14:textId="3F1FFB71" w:rsidR="00CB16B0" w:rsidRPr="00CB16B0" w:rsidRDefault="00AD2550" w:rsidP="00F374AA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尽管确定了分工，但是还是不是很明确。无论是网页还是微信小程序进度缓慢</w:t>
            </w:r>
            <w:r w:rsidR="009676E0">
              <w:rPr>
                <w:rFonts w:ascii="微软雅黑" w:eastAsia="微软雅黑" w:hAnsi="微软雅黑" w:cs="微软雅黑" w:hint="eastAsia"/>
                <w:szCs w:val="21"/>
              </w:rPr>
              <w:t>，所以可行</w:t>
            </w:r>
            <w:r w:rsidR="00EA7AF6">
              <w:rPr>
                <w:rFonts w:ascii="微软雅黑" w:eastAsia="微软雅黑" w:hAnsi="微软雅黑" w:cs="微软雅黑" w:hint="eastAsia"/>
                <w:szCs w:val="21"/>
              </w:rPr>
              <w:t>并且明确的</w:t>
            </w:r>
            <w:r w:rsidR="009676E0">
              <w:rPr>
                <w:rFonts w:ascii="微软雅黑" w:eastAsia="微软雅黑" w:hAnsi="微软雅黑" w:cs="微软雅黑" w:hint="eastAsia"/>
                <w:szCs w:val="21"/>
              </w:rPr>
              <w:t>分工是必要的</w:t>
            </w:r>
            <w:r w:rsidR="004060F4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  <w:p w14:paraId="73931376" w14:textId="2EB74A7B" w:rsidR="00E3177C" w:rsidRDefault="006C2C04">
            <w:pPr>
              <w:numPr>
                <w:ilvl w:val="0"/>
                <w:numId w:val="1"/>
              </w:num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分工</w:t>
            </w:r>
          </w:p>
          <w:p w14:paraId="44C5E71F" w14:textId="3EA5FBCD" w:rsidR="00186627" w:rsidRDefault="00207B53" w:rsidP="00BB14D9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考虑到</w:t>
            </w:r>
            <w:r w:rsidR="008C73B6">
              <w:rPr>
                <w:rFonts w:ascii="微软雅黑" w:eastAsia="微软雅黑" w:hAnsi="微软雅黑" w:cs="微软雅黑" w:hint="eastAsia"/>
                <w:szCs w:val="21"/>
              </w:rPr>
              <w:t>我们的任务是开发双端，即微信小程序端和网页端</w:t>
            </w:r>
            <w:r w:rsidR="00B42CAA">
              <w:rPr>
                <w:rFonts w:ascii="微软雅黑" w:eastAsia="微软雅黑" w:hAnsi="微软雅黑" w:cs="微软雅黑" w:hint="eastAsia"/>
                <w:szCs w:val="21"/>
              </w:rPr>
              <w:t>，同时需要撰写对应的技术文档以及相应的需求分析等客</w:t>
            </w:r>
            <w:r w:rsidR="00746680">
              <w:rPr>
                <w:rFonts w:ascii="微软雅黑" w:eastAsia="微软雅黑" w:hAnsi="微软雅黑" w:cs="微软雅黑" w:hint="eastAsia"/>
                <w:szCs w:val="21"/>
              </w:rPr>
              <w:t>分析</w:t>
            </w:r>
            <w:r w:rsidR="00B42CAA">
              <w:rPr>
                <w:rFonts w:ascii="微软雅黑" w:eastAsia="微软雅黑" w:hAnsi="微软雅黑" w:cs="微软雅黑" w:hint="eastAsia"/>
                <w:szCs w:val="21"/>
              </w:rPr>
              <w:t>文档</w:t>
            </w:r>
            <w:r w:rsidR="00732919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  <w:r w:rsidR="0063384E">
              <w:rPr>
                <w:rFonts w:ascii="微软雅黑" w:eastAsia="微软雅黑" w:hAnsi="微软雅黑" w:cs="微软雅黑" w:hint="eastAsia"/>
                <w:szCs w:val="21"/>
              </w:rPr>
              <w:t>所以我提出将小组分成两个小组，即网页端小组和微信小程序端小组</w:t>
            </w:r>
            <w:r w:rsidR="00145881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9E59C2">
              <w:rPr>
                <w:rFonts w:ascii="微软雅黑" w:eastAsia="微软雅黑" w:hAnsi="微软雅黑" w:cs="微软雅黑" w:hint="eastAsia"/>
                <w:szCs w:val="21"/>
              </w:rPr>
              <w:t>两个小组由王聪和郑湘萍进行大体上的沟通和</w:t>
            </w:r>
            <w:r w:rsidR="005B6240">
              <w:rPr>
                <w:rFonts w:ascii="微软雅黑" w:eastAsia="微软雅黑" w:hAnsi="微软雅黑" w:cs="微软雅黑" w:hint="eastAsia"/>
                <w:szCs w:val="21"/>
              </w:rPr>
              <w:t>进度</w:t>
            </w:r>
            <w:r w:rsidR="009E59C2">
              <w:rPr>
                <w:rFonts w:ascii="微软雅黑" w:eastAsia="微软雅黑" w:hAnsi="微软雅黑" w:cs="微软雅黑" w:hint="eastAsia"/>
                <w:szCs w:val="21"/>
              </w:rPr>
              <w:t>汇报。</w:t>
            </w:r>
            <w:r w:rsidR="00F65644">
              <w:rPr>
                <w:rFonts w:ascii="微软雅黑" w:eastAsia="微软雅黑" w:hAnsi="微软雅黑" w:cs="微软雅黑" w:hint="eastAsia"/>
                <w:szCs w:val="21"/>
              </w:rPr>
              <w:t>网页端和小程序端开发一个云数据库作为后端使用</w:t>
            </w:r>
            <w:r w:rsidR="0035191B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0C0F93">
              <w:rPr>
                <w:rFonts w:ascii="微软雅黑" w:eastAsia="微软雅黑" w:hAnsi="微软雅黑" w:cs="微软雅黑" w:hint="eastAsia"/>
                <w:szCs w:val="21"/>
              </w:rPr>
              <w:t>前端分别进行设计</w:t>
            </w:r>
            <w:r w:rsidR="00931317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  <w:r w:rsidR="003E7D83">
              <w:rPr>
                <w:rFonts w:ascii="微软雅黑" w:eastAsia="微软雅黑" w:hAnsi="微软雅黑" w:cs="微软雅黑" w:hint="eastAsia"/>
                <w:szCs w:val="21"/>
              </w:rPr>
              <w:t>同时为了方便需求分析、用户手册、测试文档等文档的撰写，两个小组需要写</w:t>
            </w:r>
            <w:r w:rsidR="007B3130">
              <w:rPr>
                <w:rFonts w:ascii="微软雅黑" w:eastAsia="微软雅黑" w:hAnsi="微软雅黑" w:cs="微软雅黑" w:hint="eastAsia"/>
                <w:szCs w:val="21"/>
              </w:rPr>
              <w:t>技术开发文档、数据库设计、程序流程图等</w:t>
            </w:r>
            <w:r w:rsidR="00597C9B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  <w:r w:rsidR="00BB14D9">
              <w:rPr>
                <w:rFonts w:ascii="微软雅黑" w:eastAsia="微软雅黑" w:hAnsi="微软雅黑" w:cs="微软雅黑" w:hint="eastAsia"/>
                <w:szCs w:val="21"/>
              </w:rPr>
              <w:t>详细可以查看下图：</w:t>
            </w:r>
          </w:p>
          <w:p w14:paraId="633D384E" w14:textId="7E1696F8" w:rsidR="00BB14D9" w:rsidRDefault="0028675A" w:rsidP="00430D22">
            <w:pPr>
              <w:spacing w:line="0" w:lineRule="atLeast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3AA9112" wp14:editId="018C2574">
                  <wp:extent cx="5274310" cy="372872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7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9F3BBC" w14:textId="2CCD9AE9" w:rsidR="00E3177C" w:rsidRDefault="00152DBB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lastRenderedPageBreak/>
              <w:t>会议总结：</w:t>
            </w:r>
          </w:p>
          <w:p w14:paraId="76C34747" w14:textId="67CE475A" w:rsidR="00E3177C" w:rsidRDefault="00EA0939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 xml:space="preserve">   </w:t>
            </w:r>
            <w:r w:rsidR="005A2AA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为了保证软件开发的顺利进行</w:t>
            </w:r>
            <w:r w:rsidR="005A2AA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，</w:t>
            </w:r>
            <w:r w:rsidR="00AE0942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详细制定了未来的具体分工</w:t>
            </w:r>
            <w:r w:rsidR="00B14D8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，</w:t>
            </w:r>
            <w:r w:rsidR="000E100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如果这种分供方是有缺陷的话，后面将会修改</w:t>
            </w:r>
            <w:r w:rsidR="00B14D8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。</w:t>
            </w:r>
          </w:p>
        </w:tc>
      </w:tr>
      <w:tr w:rsidR="00E3177C" w14:paraId="3BF1FB3B" w14:textId="77777777">
        <w:trPr>
          <w:trHeight w:val="627"/>
        </w:trPr>
        <w:tc>
          <w:tcPr>
            <w:tcW w:w="1804" w:type="dxa"/>
            <w:vAlign w:val="center"/>
          </w:tcPr>
          <w:p w14:paraId="568E376B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备注</w:t>
            </w:r>
          </w:p>
        </w:tc>
        <w:tc>
          <w:tcPr>
            <w:tcW w:w="8856" w:type="dxa"/>
            <w:gridSpan w:val="3"/>
            <w:vAlign w:val="center"/>
          </w:tcPr>
          <w:p w14:paraId="28F0E0EF" w14:textId="6934BED1" w:rsidR="00E3177C" w:rsidRDefault="00696B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14:paraId="4D3FC812" w14:textId="77777777" w:rsidR="00E3177C" w:rsidRDefault="00E3177C">
      <w:pPr>
        <w:rPr>
          <w:sz w:val="10"/>
          <w:szCs w:val="13"/>
        </w:rPr>
      </w:pPr>
    </w:p>
    <w:sectPr w:rsidR="00E3177C">
      <w:headerReference w:type="default" r:id="rId10"/>
      <w:footerReference w:type="default" r:id="rId11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6BDA" w14:textId="77777777" w:rsidR="00961CBA" w:rsidRDefault="00961CBA">
      <w:r>
        <w:separator/>
      </w:r>
    </w:p>
  </w:endnote>
  <w:endnote w:type="continuationSeparator" w:id="0">
    <w:p w14:paraId="05A098DE" w14:textId="77777777" w:rsidR="00961CBA" w:rsidRDefault="0096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E69" w14:textId="77777777" w:rsidR="00EA0939" w:rsidRDefault="00EA093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20417" wp14:editId="4FD3B0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B2ABD" w14:textId="77777777" w:rsidR="00EA0939" w:rsidRDefault="00EA0939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04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72B2ABD" w14:textId="77777777" w:rsidR="00EA0939" w:rsidRDefault="00EA0939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E6C41" w14:textId="77777777" w:rsidR="00961CBA" w:rsidRDefault="00961CBA">
      <w:r>
        <w:separator/>
      </w:r>
    </w:p>
  </w:footnote>
  <w:footnote w:type="continuationSeparator" w:id="0">
    <w:p w14:paraId="54DD7B75" w14:textId="77777777" w:rsidR="00961CBA" w:rsidRDefault="00961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C90" w14:textId="77777777" w:rsidR="00EA0939" w:rsidRDefault="00EA0939">
    <w:pPr>
      <w:pStyle w:val="a5"/>
      <w:ind w:firstLineChars="400" w:firstLine="840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F3E97"/>
    <w:rsid w:val="00002E5D"/>
    <w:rsid w:val="0000514F"/>
    <w:rsid w:val="00017EE8"/>
    <w:rsid w:val="00074C75"/>
    <w:rsid w:val="000C0F93"/>
    <w:rsid w:val="000C16B7"/>
    <w:rsid w:val="000D6D6E"/>
    <w:rsid w:val="000E1006"/>
    <w:rsid w:val="00145881"/>
    <w:rsid w:val="00150C8A"/>
    <w:rsid w:val="00152DBB"/>
    <w:rsid w:val="001668D9"/>
    <w:rsid w:val="00172E03"/>
    <w:rsid w:val="00186627"/>
    <w:rsid w:val="0019439A"/>
    <w:rsid w:val="001957BB"/>
    <w:rsid w:val="001B6B2C"/>
    <w:rsid w:val="001C14E5"/>
    <w:rsid w:val="001F746B"/>
    <w:rsid w:val="00207B53"/>
    <w:rsid w:val="00240D6C"/>
    <w:rsid w:val="0028675A"/>
    <w:rsid w:val="00297E44"/>
    <w:rsid w:val="002E5BA7"/>
    <w:rsid w:val="00320F93"/>
    <w:rsid w:val="0035191B"/>
    <w:rsid w:val="003562EF"/>
    <w:rsid w:val="00375A4F"/>
    <w:rsid w:val="00377166"/>
    <w:rsid w:val="003877CA"/>
    <w:rsid w:val="003A5DEA"/>
    <w:rsid w:val="003B48C3"/>
    <w:rsid w:val="003E7D83"/>
    <w:rsid w:val="004060F4"/>
    <w:rsid w:val="004067DE"/>
    <w:rsid w:val="0041787F"/>
    <w:rsid w:val="0042547D"/>
    <w:rsid w:val="00430D22"/>
    <w:rsid w:val="004413F8"/>
    <w:rsid w:val="00445E1A"/>
    <w:rsid w:val="00462399"/>
    <w:rsid w:val="00500EDE"/>
    <w:rsid w:val="00502A3B"/>
    <w:rsid w:val="005061DD"/>
    <w:rsid w:val="00552C66"/>
    <w:rsid w:val="00556721"/>
    <w:rsid w:val="00581A4C"/>
    <w:rsid w:val="005863F8"/>
    <w:rsid w:val="00597C9B"/>
    <w:rsid w:val="005A1268"/>
    <w:rsid w:val="005A2AA6"/>
    <w:rsid w:val="005A772F"/>
    <w:rsid w:val="005B6240"/>
    <w:rsid w:val="005B6C0B"/>
    <w:rsid w:val="0060316B"/>
    <w:rsid w:val="00603BD6"/>
    <w:rsid w:val="0063384E"/>
    <w:rsid w:val="00682E44"/>
    <w:rsid w:val="00696BA1"/>
    <w:rsid w:val="006A7778"/>
    <w:rsid w:val="006C2C04"/>
    <w:rsid w:val="00723C4A"/>
    <w:rsid w:val="0072498D"/>
    <w:rsid w:val="0072661B"/>
    <w:rsid w:val="00732919"/>
    <w:rsid w:val="00734D5E"/>
    <w:rsid w:val="0073556B"/>
    <w:rsid w:val="00746680"/>
    <w:rsid w:val="00786404"/>
    <w:rsid w:val="00796033"/>
    <w:rsid w:val="007B3130"/>
    <w:rsid w:val="0080182B"/>
    <w:rsid w:val="00810312"/>
    <w:rsid w:val="0081096C"/>
    <w:rsid w:val="0083421B"/>
    <w:rsid w:val="00863F6A"/>
    <w:rsid w:val="00872044"/>
    <w:rsid w:val="008B2315"/>
    <w:rsid w:val="008C0396"/>
    <w:rsid w:val="008C435C"/>
    <w:rsid w:val="008C52D0"/>
    <w:rsid w:val="008C73B6"/>
    <w:rsid w:val="008D0777"/>
    <w:rsid w:val="00912F7F"/>
    <w:rsid w:val="00922C4B"/>
    <w:rsid w:val="00925704"/>
    <w:rsid w:val="00931317"/>
    <w:rsid w:val="00931DE3"/>
    <w:rsid w:val="00933C28"/>
    <w:rsid w:val="009516C4"/>
    <w:rsid w:val="00954C3A"/>
    <w:rsid w:val="00957D54"/>
    <w:rsid w:val="00961CBA"/>
    <w:rsid w:val="009676E0"/>
    <w:rsid w:val="00970AFF"/>
    <w:rsid w:val="009A6D40"/>
    <w:rsid w:val="009E59C2"/>
    <w:rsid w:val="009F7BFD"/>
    <w:rsid w:val="00A1034B"/>
    <w:rsid w:val="00A71C5B"/>
    <w:rsid w:val="00A76A43"/>
    <w:rsid w:val="00A86F71"/>
    <w:rsid w:val="00AD2550"/>
    <w:rsid w:val="00AE0942"/>
    <w:rsid w:val="00AE4C5E"/>
    <w:rsid w:val="00B016F3"/>
    <w:rsid w:val="00B14D87"/>
    <w:rsid w:val="00B31C9B"/>
    <w:rsid w:val="00B33ABC"/>
    <w:rsid w:val="00B37634"/>
    <w:rsid w:val="00B42CAA"/>
    <w:rsid w:val="00B469AF"/>
    <w:rsid w:val="00B652A6"/>
    <w:rsid w:val="00B800C3"/>
    <w:rsid w:val="00BB14D9"/>
    <w:rsid w:val="00BD3E26"/>
    <w:rsid w:val="00BD7204"/>
    <w:rsid w:val="00BE09B6"/>
    <w:rsid w:val="00C31A80"/>
    <w:rsid w:val="00C525E6"/>
    <w:rsid w:val="00C57C0F"/>
    <w:rsid w:val="00C96956"/>
    <w:rsid w:val="00CA01CD"/>
    <w:rsid w:val="00CA3DF3"/>
    <w:rsid w:val="00CB16B0"/>
    <w:rsid w:val="00CD5184"/>
    <w:rsid w:val="00D14A33"/>
    <w:rsid w:val="00D27388"/>
    <w:rsid w:val="00D67A1E"/>
    <w:rsid w:val="00D76397"/>
    <w:rsid w:val="00DA6378"/>
    <w:rsid w:val="00DF7BD6"/>
    <w:rsid w:val="00E16D14"/>
    <w:rsid w:val="00E3177C"/>
    <w:rsid w:val="00E56154"/>
    <w:rsid w:val="00EA0939"/>
    <w:rsid w:val="00EA4499"/>
    <w:rsid w:val="00EA7AF6"/>
    <w:rsid w:val="00EB1F51"/>
    <w:rsid w:val="00EB3A8A"/>
    <w:rsid w:val="00EB584D"/>
    <w:rsid w:val="00F17B90"/>
    <w:rsid w:val="00F20FC3"/>
    <w:rsid w:val="00F3508D"/>
    <w:rsid w:val="00F374AA"/>
    <w:rsid w:val="00F57E0D"/>
    <w:rsid w:val="00F65644"/>
    <w:rsid w:val="00F71A45"/>
    <w:rsid w:val="00F72FD1"/>
    <w:rsid w:val="00F77091"/>
    <w:rsid w:val="00F83A89"/>
    <w:rsid w:val="00F95E15"/>
    <w:rsid w:val="00FA6F1F"/>
    <w:rsid w:val="00FD2B1F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周例会会议记录.docx</Template>
  <TotalTime>356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帝王的带刀侍卫</dc:creator>
  <cp:lastModifiedBy>王聪</cp:lastModifiedBy>
  <cp:revision>149</cp:revision>
  <dcterms:created xsi:type="dcterms:W3CDTF">2021-03-28T12:57:00Z</dcterms:created>
  <dcterms:modified xsi:type="dcterms:W3CDTF">2021-06-11T03:27:00Z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