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5A95" w14:textId="52E01E97" w:rsidR="00E3177C" w:rsidRDefault="00502A3B">
      <w:pPr>
        <w:jc w:val="center"/>
        <w:rPr>
          <w:sz w:val="36"/>
          <w:szCs w:val="44"/>
        </w:rPr>
      </w:pPr>
      <w:r>
        <w:rPr>
          <w:rFonts w:hint="eastAsia"/>
          <w:b/>
          <w:bCs/>
          <w:sz w:val="44"/>
          <w:szCs w:val="44"/>
        </w:rPr>
        <w:t>第</w:t>
      </w:r>
      <w:r w:rsidR="00B725A1">
        <w:rPr>
          <w:rFonts w:hint="eastAsia"/>
          <w:b/>
          <w:bCs/>
          <w:sz w:val="44"/>
          <w:szCs w:val="44"/>
        </w:rPr>
        <w:t>五</w:t>
      </w:r>
      <w:r>
        <w:rPr>
          <w:rFonts w:hint="eastAsia"/>
          <w:b/>
          <w:bCs/>
          <w:sz w:val="44"/>
          <w:szCs w:val="44"/>
        </w:rPr>
        <w:t>次</w:t>
      </w:r>
      <w:r w:rsidR="00381218">
        <w:rPr>
          <w:rFonts w:hint="eastAsia"/>
          <w:b/>
          <w:bCs/>
          <w:sz w:val="44"/>
          <w:szCs w:val="44"/>
        </w:rPr>
        <w:t>小组</w:t>
      </w:r>
      <w:r w:rsidR="00152DBB">
        <w:rPr>
          <w:rFonts w:hint="eastAsia"/>
          <w:b/>
          <w:bCs/>
          <w:sz w:val="44"/>
          <w:szCs w:val="44"/>
        </w:rPr>
        <w:t>会议记录</w:t>
      </w:r>
    </w:p>
    <w:p w14:paraId="43B5FB8B" w14:textId="77777777" w:rsidR="00E3177C" w:rsidRDefault="00E3177C">
      <w:pPr>
        <w:rPr>
          <w:sz w:val="13"/>
          <w:szCs w:val="16"/>
        </w:rPr>
      </w:pPr>
    </w:p>
    <w:tbl>
      <w:tblPr>
        <w:tblStyle w:val="a7"/>
        <w:tblW w:w="10660" w:type="dxa"/>
        <w:tblInd w:w="-1014" w:type="dxa"/>
        <w:tblLayout w:type="fixed"/>
        <w:tblLook w:val="04A0" w:firstRow="1" w:lastRow="0" w:firstColumn="1" w:lastColumn="0" w:noHBand="0" w:noVBand="1"/>
      </w:tblPr>
      <w:tblGrid>
        <w:gridCol w:w="1804"/>
        <w:gridCol w:w="3526"/>
        <w:gridCol w:w="1919"/>
        <w:gridCol w:w="3411"/>
      </w:tblGrid>
      <w:tr w:rsidR="00E3177C" w14:paraId="62C69B2B" w14:textId="77777777">
        <w:trPr>
          <w:trHeight w:val="597"/>
        </w:trPr>
        <w:tc>
          <w:tcPr>
            <w:tcW w:w="1804" w:type="dxa"/>
            <w:vAlign w:val="center"/>
          </w:tcPr>
          <w:p w14:paraId="377FCF2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会议主题</w:t>
            </w:r>
          </w:p>
        </w:tc>
        <w:tc>
          <w:tcPr>
            <w:tcW w:w="3526" w:type="dxa"/>
            <w:vAlign w:val="center"/>
          </w:tcPr>
          <w:p w14:paraId="3D3BB65B" w14:textId="77777777" w:rsidR="00E3177C" w:rsidRDefault="00152DBB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小组周</w:t>
            </w:r>
            <w:proofErr w:type="gramEnd"/>
            <w:r>
              <w:rPr>
                <w:rFonts w:hint="eastAsia"/>
                <w:szCs w:val="21"/>
              </w:rPr>
              <w:t>例会</w:t>
            </w:r>
          </w:p>
        </w:tc>
        <w:tc>
          <w:tcPr>
            <w:tcW w:w="1919" w:type="dxa"/>
            <w:vAlign w:val="center"/>
          </w:tcPr>
          <w:p w14:paraId="36CFA610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会议日期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3411" w:type="dxa"/>
            <w:vAlign w:val="center"/>
          </w:tcPr>
          <w:p w14:paraId="572287F5" w14:textId="0F96FD87" w:rsidR="00E3177C" w:rsidRDefault="00863F6A" w:rsidP="00172E0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2021/</w:t>
            </w:r>
            <w:r w:rsidR="00F0237C"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 w:rsidR="00F0237C">
              <w:rPr>
                <w:rFonts w:hint="eastAsia"/>
                <w:szCs w:val="21"/>
              </w:rPr>
              <w:t>6</w:t>
            </w:r>
          </w:p>
        </w:tc>
      </w:tr>
      <w:tr w:rsidR="00E3177C" w14:paraId="62E481D0" w14:textId="77777777">
        <w:trPr>
          <w:trHeight w:val="549"/>
        </w:trPr>
        <w:tc>
          <w:tcPr>
            <w:tcW w:w="1804" w:type="dxa"/>
            <w:vAlign w:val="center"/>
          </w:tcPr>
          <w:p w14:paraId="783BA04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3526" w:type="dxa"/>
            <w:vAlign w:val="center"/>
          </w:tcPr>
          <w:p w14:paraId="2281A874" w14:textId="3E5A3D8A" w:rsidR="00E3177C" w:rsidRDefault="00863F6A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食堂一楼</w:t>
            </w:r>
          </w:p>
        </w:tc>
        <w:tc>
          <w:tcPr>
            <w:tcW w:w="1919" w:type="dxa"/>
            <w:vAlign w:val="center"/>
          </w:tcPr>
          <w:p w14:paraId="632834FE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3411" w:type="dxa"/>
            <w:vAlign w:val="center"/>
          </w:tcPr>
          <w:p w14:paraId="1885DFB9" w14:textId="35C2C77C" w:rsidR="00E3177C" w:rsidRDefault="00863F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曾德龙、曾欣、程钰涵</w:t>
            </w:r>
          </w:p>
        </w:tc>
      </w:tr>
      <w:tr w:rsidR="00E3177C" w14:paraId="1B44F32A" w14:textId="77777777">
        <w:trPr>
          <w:trHeight w:val="720"/>
        </w:trPr>
        <w:tc>
          <w:tcPr>
            <w:tcW w:w="1804" w:type="dxa"/>
            <w:vAlign w:val="center"/>
          </w:tcPr>
          <w:p w14:paraId="7354FEF2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参加人员</w:t>
            </w:r>
          </w:p>
        </w:tc>
        <w:tc>
          <w:tcPr>
            <w:tcW w:w="8856" w:type="dxa"/>
            <w:gridSpan w:val="3"/>
            <w:vAlign w:val="center"/>
          </w:tcPr>
          <w:p w14:paraId="1EC589D2" w14:textId="1D51567C" w:rsidR="00E3177C" w:rsidRDefault="00863F6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王聪、曾德龙、陈冠旭、蔡楷欣、程钰涵、曾欣、郑湘萍</w:t>
            </w:r>
          </w:p>
        </w:tc>
      </w:tr>
      <w:tr w:rsidR="00E3177C" w14:paraId="45B515EB" w14:textId="77777777">
        <w:trPr>
          <w:trHeight w:val="720"/>
        </w:trPr>
        <w:tc>
          <w:tcPr>
            <w:tcW w:w="1804" w:type="dxa"/>
            <w:vAlign w:val="center"/>
          </w:tcPr>
          <w:p w14:paraId="3F315CB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到会情况</w:t>
            </w:r>
          </w:p>
        </w:tc>
        <w:tc>
          <w:tcPr>
            <w:tcW w:w="8856" w:type="dxa"/>
            <w:gridSpan w:val="3"/>
            <w:vAlign w:val="center"/>
          </w:tcPr>
          <w:p w14:paraId="63BF8744" w14:textId="206E60F0" w:rsidR="00E3177C" w:rsidRDefault="00152DB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应到</w:t>
            </w:r>
            <w:r w:rsidR="00D67A1E">
              <w:rPr>
                <w:rFonts w:hint="eastAsia"/>
              </w:rPr>
              <w:t>7</w:t>
            </w:r>
            <w:r>
              <w:rPr>
                <w:rFonts w:hint="eastAsia"/>
              </w:rPr>
              <w:t>人，实到</w:t>
            </w:r>
            <w:r w:rsidR="00D67A1E">
              <w:rPr>
                <w:rFonts w:hint="eastAsia"/>
              </w:rPr>
              <w:t>7</w:t>
            </w:r>
            <w:r>
              <w:rPr>
                <w:rFonts w:hint="eastAsia"/>
              </w:rPr>
              <w:t>人</w:t>
            </w:r>
          </w:p>
        </w:tc>
      </w:tr>
      <w:tr w:rsidR="00E3177C" w14:paraId="0199D055" w14:textId="77777777">
        <w:trPr>
          <w:trHeight w:val="586"/>
        </w:trPr>
        <w:tc>
          <w:tcPr>
            <w:tcW w:w="1804" w:type="dxa"/>
            <w:vAlign w:val="center"/>
          </w:tcPr>
          <w:p w14:paraId="4F16A685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会议议题</w:t>
            </w:r>
          </w:p>
        </w:tc>
        <w:tc>
          <w:tcPr>
            <w:tcW w:w="8856" w:type="dxa"/>
            <w:gridSpan w:val="3"/>
            <w:vAlign w:val="center"/>
          </w:tcPr>
          <w:p w14:paraId="32FF2777" w14:textId="2BDDE1D6" w:rsidR="00E3177C" w:rsidRDefault="001668D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每周进度汇报以及未来目标</w:t>
            </w:r>
          </w:p>
        </w:tc>
      </w:tr>
      <w:tr w:rsidR="00E3177C" w14:paraId="3C926089" w14:textId="77777777">
        <w:trPr>
          <w:trHeight w:val="8579"/>
        </w:trPr>
        <w:tc>
          <w:tcPr>
            <w:tcW w:w="1804" w:type="dxa"/>
            <w:vAlign w:val="center"/>
          </w:tcPr>
          <w:p w14:paraId="04DA0707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</w:tc>
        <w:tc>
          <w:tcPr>
            <w:tcW w:w="8856" w:type="dxa"/>
            <w:gridSpan w:val="3"/>
          </w:tcPr>
          <w:p w14:paraId="78A1DF16" w14:textId="308442D8" w:rsidR="00E3177C" w:rsidRDefault="003B48C3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</w:t>
            </w:r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一、</w:t>
            </w:r>
            <w:proofErr w:type="gramStart"/>
            <w:r w:rsidR="00933C28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微信端</w:t>
            </w:r>
            <w:proofErr w:type="gramEnd"/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：</w:t>
            </w:r>
          </w:p>
          <w:p w14:paraId="5D051443" w14:textId="3F94DF3C" w:rsidR="00581A4C" w:rsidRDefault="00581A4C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微信</w:t>
            </w:r>
            <w:r w:rsidR="00B31C9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小</w:t>
            </w:r>
            <w:proofErr w:type="gramEnd"/>
            <w:r w:rsidR="00B31C9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程序</w:t>
            </w: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进度：</w:t>
            </w:r>
          </w:p>
          <w:p w14:paraId="0922D425" w14:textId="2DB36667" w:rsidR="00933C28" w:rsidRDefault="003877CA" w:rsidP="009F7BFD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FA6F1F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 w:rsidR="00F77091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6B224A">
              <w:rPr>
                <w:rFonts w:ascii="微软雅黑" w:eastAsia="微软雅黑" w:hAnsi="微软雅黑" w:cs="微软雅黑" w:hint="eastAsia"/>
                <w:szCs w:val="21"/>
              </w:rPr>
              <w:t>整合现在已经有的代码，已经整合了登录和查看族谱树的模块</w:t>
            </w:r>
          </w:p>
          <w:p w14:paraId="230FEE98" w14:textId="32807650" w:rsidR="00F83A89" w:rsidRDefault="00F83A89" w:rsidP="009F7BFD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7C3C59">
              <w:rPr>
                <w:rFonts w:ascii="微软雅黑" w:eastAsia="微软雅黑" w:hAnsi="微软雅黑" w:cs="微软雅黑" w:hint="eastAsia"/>
                <w:szCs w:val="21"/>
              </w:rPr>
              <w:t>对登录模块进行修改，添加提出修改申请等功能</w:t>
            </w:r>
          </w:p>
          <w:p w14:paraId="7486D2FA" w14:textId="0E0F469A" w:rsidR="00375A4F" w:rsidRDefault="00375A4F" w:rsidP="009F7BFD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B404A2">
              <w:rPr>
                <w:rFonts w:ascii="微软雅黑" w:eastAsia="微软雅黑" w:hAnsi="微软雅黑" w:cs="微软雅黑" w:hint="eastAsia"/>
                <w:szCs w:val="21"/>
              </w:rPr>
              <w:t>由于原先的消息发布模块不是很美观，现在需要修改前端UI</w:t>
            </w:r>
          </w:p>
          <w:p w14:paraId="33C6A1F3" w14:textId="685B39D9" w:rsidR="00581A4C" w:rsidRDefault="00581A4C" w:rsidP="009F7BFD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B404A2">
              <w:rPr>
                <w:rFonts w:ascii="微软雅黑" w:eastAsia="微软雅黑" w:hAnsi="微软雅黑" w:cs="微软雅黑" w:hint="eastAsia"/>
                <w:szCs w:val="21"/>
              </w:rPr>
              <w:t>申请修改信息和新加入节点正在设计中</w:t>
            </w:r>
          </w:p>
          <w:p w14:paraId="73931376" w14:textId="36DE9DD3" w:rsidR="00E3177C" w:rsidRDefault="00922C4B">
            <w:pPr>
              <w:numPr>
                <w:ilvl w:val="0"/>
                <w:numId w:val="1"/>
              </w:num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网页端的进度</w:t>
            </w:r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：</w:t>
            </w:r>
          </w:p>
          <w:p w14:paraId="6AB953DD" w14:textId="77777777" w:rsidR="001938D3" w:rsidRDefault="00872044" w:rsidP="001938D3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  </w:t>
            </w:r>
            <w:r w:rsidR="0081096C" w:rsidRPr="0081096C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 w:rsidR="001938D3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1938D3">
              <w:rPr>
                <w:rFonts w:ascii="微软雅黑" w:eastAsia="微软雅黑" w:hAnsi="微软雅黑" w:cs="微软雅黑" w:hint="eastAsia"/>
                <w:szCs w:val="21"/>
              </w:rPr>
              <w:t>已经实现一半的内容，但是由于网页</w:t>
            </w:r>
            <w:proofErr w:type="gramStart"/>
            <w:r w:rsidR="001938D3">
              <w:rPr>
                <w:rFonts w:ascii="微软雅黑" w:eastAsia="微软雅黑" w:hAnsi="微软雅黑" w:cs="微软雅黑" w:hint="eastAsia"/>
                <w:szCs w:val="21"/>
              </w:rPr>
              <w:t>端这里</w:t>
            </w:r>
            <w:proofErr w:type="gramEnd"/>
            <w:r w:rsidR="001938D3">
              <w:rPr>
                <w:rFonts w:ascii="微软雅黑" w:eastAsia="微软雅黑" w:hAnsi="微软雅黑" w:cs="微软雅黑" w:hint="eastAsia"/>
                <w:szCs w:val="21"/>
              </w:rPr>
              <w:t>前端和后端是结合到一起的，所以修改起来比较麻烦</w:t>
            </w:r>
          </w:p>
          <w:p w14:paraId="5984C86F" w14:textId="560A1D1E" w:rsidR="001938D3" w:rsidRDefault="001938D3" w:rsidP="001938D3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考虑网页端中前端和后端是分离的情况，因为网页端的后端需要用到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Bmob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1"/>
              </w:rPr>
              <w:t>云数据库</w:t>
            </w:r>
          </w:p>
          <w:p w14:paraId="6C5E9312" w14:textId="72275838" w:rsidR="00E3177C" w:rsidRDefault="001938D3" w:rsidP="001938D3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另一个人（蔡楷欣）寻找新的框架，可能这个框架并不适用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</w:p>
          <w:p w14:paraId="764A944F" w14:textId="58617C47" w:rsidR="00556721" w:rsidRDefault="00556721" w:rsidP="00556721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3A5DEA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三、文档组进度</w:t>
            </w:r>
          </w:p>
          <w:p w14:paraId="2EE99971" w14:textId="44C6A070" w:rsidR="00320F93" w:rsidRPr="000C16B7" w:rsidRDefault="001F746B" w:rsidP="00556721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  </w:t>
            </w:r>
            <w:r w:rsidR="00EB4D39">
              <w:rPr>
                <w:rFonts w:ascii="微软雅黑" w:eastAsia="微软雅黑" w:hAnsi="微软雅黑" w:cs="微软雅黑" w:hint="eastAsia"/>
                <w:szCs w:val="21"/>
              </w:rPr>
              <w:t>需要接口文档、</w:t>
            </w:r>
            <w:proofErr w:type="gramStart"/>
            <w:r w:rsidR="00EB4D39">
              <w:rPr>
                <w:rFonts w:ascii="微软雅黑" w:eastAsia="微软雅黑" w:hAnsi="微软雅黑" w:cs="微软雅黑" w:hint="eastAsia"/>
                <w:szCs w:val="21"/>
              </w:rPr>
              <w:t>微信小</w:t>
            </w:r>
            <w:proofErr w:type="gramEnd"/>
            <w:r w:rsidR="00EB4D39">
              <w:rPr>
                <w:rFonts w:ascii="微软雅黑" w:eastAsia="微软雅黑" w:hAnsi="微软雅黑" w:cs="微软雅黑" w:hint="eastAsia"/>
                <w:szCs w:val="21"/>
              </w:rPr>
              <w:t>程序技术文档、网页</w:t>
            </w:r>
            <w:proofErr w:type="gramStart"/>
            <w:r w:rsidR="00EB4D39">
              <w:rPr>
                <w:rFonts w:ascii="微软雅黑" w:eastAsia="微软雅黑" w:hAnsi="微软雅黑" w:cs="微软雅黑" w:hint="eastAsia"/>
                <w:szCs w:val="21"/>
              </w:rPr>
              <w:t>端技术</w:t>
            </w:r>
            <w:proofErr w:type="gramEnd"/>
            <w:r w:rsidR="00EB4D39">
              <w:rPr>
                <w:rFonts w:ascii="微软雅黑" w:eastAsia="微软雅黑" w:hAnsi="微软雅黑" w:cs="微软雅黑" w:hint="eastAsia"/>
                <w:szCs w:val="21"/>
              </w:rPr>
              <w:t>文档和数据库设计文档，才能对需求分析中的部分内容进行填充。目前正在写详细设计文档。</w:t>
            </w:r>
          </w:p>
          <w:p w14:paraId="5753FF53" w14:textId="436D8E14" w:rsidR="00E3177C" w:rsidRPr="00B016F3" w:rsidRDefault="00A86F71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B016F3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三、下周目标</w:t>
            </w:r>
          </w:p>
          <w:p w14:paraId="2E22788F" w14:textId="6E676C46" w:rsidR="0080182B" w:rsidRDefault="00603BD6" w:rsidP="0080182B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="0080182B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gramStart"/>
            <w:r w:rsidR="0080182B">
              <w:rPr>
                <w:rFonts w:ascii="微软雅黑" w:eastAsia="微软雅黑" w:hAnsi="微软雅黑" w:cs="微软雅黑" w:hint="eastAsia"/>
                <w:szCs w:val="21"/>
              </w:rPr>
              <w:t>微信小</w:t>
            </w:r>
            <w:proofErr w:type="gramEnd"/>
            <w:r w:rsidR="0080182B">
              <w:rPr>
                <w:rFonts w:ascii="微软雅黑" w:eastAsia="微软雅黑" w:hAnsi="微软雅黑" w:cs="微软雅黑" w:hint="eastAsia"/>
                <w:szCs w:val="21"/>
              </w:rPr>
              <w:t>程序端下周目标</w:t>
            </w:r>
          </w:p>
          <w:p w14:paraId="7B77DC1D" w14:textId="794CE5E7" w:rsidR="0080182B" w:rsidRDefault="0080182B" w:rsidP="0080182B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整合</w:t>
            </w:r>
            <w:r w:rsidR="00CC6E69">
              <w:rPr>
                <w:rFonts w:ascii="微软雅黑" w:eastAsia="微软雅黑" w:hAnsi="微软雅黑" w:cs="微软雅黑" w:hint="eastAsia"/>
                <w:szCs w:val="21"/>
              </w:rPr>
              <w:t>并实现登录模块中未实现的内容</w:t>
            </w:r>
          </w:p>
          <w:p w14:paraId="40444064" w14:textId="533E475C" w:rsidR="0080182B" w:rsidRDefault="0080182B" w:rsidP="0080182B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CC6E69">
              <w:rPr>
                <w:rFonts w:ascii="微软雅黑" w:eastAsia="微软雅黑" w:hAnsi="微软雅黑" w:cs="微软雅黑" w:hint="eastAsia"/>
                <w:szCs w:val="21"/>
              </w:rPr>
              <w:t>修改完毕消息发布界面的UI</w:t>
            </w:r>
          </w:p>
          <w:p w14:paraId="4C76FB9B" w14:textId="3A9CC777" w:rsidR="00E3177C" w:rsidRDefault="008C435C" w:rsidP="008C435C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2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网页端下周目标</w:t>
            </w:r>
          </w:p>
          <w:p w14:paraId="39FD045A" w14:textId="2A6B0EA2" w:rsidR="008C435C" w:rsidRDefault="008C435C" w:rsidP="008C435C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5925F1">
              <w:rPr>
                <w:rFonts w:ascii="微软雅黑" w:eastAsia="微软雅黑" w:hAnsi="微软雅黑" w:cs="微软雅黑" w:hint="eastAsia"/>
                <w:szCs w:val="21"/>
              </w:rPr>
              <w:t>继续研究当前框架的可行性</w:t>
            </w:r>
          </w:p>
          <w:p w14:paraId="2826EF3B" w14:textId="4AD6927F" w:rsidR="00D14A33" w:rsidRPr="0080182B" w:rsidRDefault="00D14A33" w:rsidP="008C435C">
            <w:pPr>
              <w:spacing w:line="0" w:lineRule="atLeast"/>
              <w:ind w:firstLine="420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381218">
              <w:rPr>
                <w:rFonts w:ascii="微软雅黑" w:eastAsia="微软雅黑" w:hAnsi="微软雅黑" w:cs="微软雅黑" w:hint="eastAsia"/>
                <w:szCs w:val="21"/>
              </w:rPr>
              <w:t>寻找前端和后端分离的框架</w:t>
            </w:r>
          </w:p>
          <w:p w14:paraId="0B9F3BBC" w14:textId="2CCD9AE9" w:rsidR="00E3177C" w:rsidRDefault="00152DBB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会议总结：</w:t>
            </w:r>
          </w:p>
          <w:p w14:paraId="76C34747" w14:textId="29494AA8" w:rsidR="00E3177C" w:rsidRDefault="00EA0939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 xml:space="preserve">   </w:t>
            </w:r>
            <w:proofErr w:type="gramStart"/>
            <w:r w:rsidR="0038121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对</w:t>
            </w:r>
            <w:r w:rsidR="00F3508D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微信小</w:t>
            </w:r>
            <w:proofErr w:type="gramEnd"/>
            <w:r w:rsidR="00F3508D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程序</w:t>
            </w:r>
            <w:r w:rsidR="0038121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中已经实现的内容进行整合，修改其中不合适的地方</w:t>
            </w:r>
            <w:r w:rsidR="00EB1F51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。网页</w:t>
            </w:r>
            <w:proofErr w:type="gramStart"/>
            <w:r w:rsidR="00EB1F51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端</w:t>
            </w:r>
            <w:r w:rsidR="0038121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考虑</w:t>
            </w:r>
            <w:proofErr w:type="gramEnd"/>
            <w:r w:rsidR="0038121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时候更换框架，寻找前端和后端分离的框架</w:t>
            </w:r>
            <w:r w:rsidR="00EB1F51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。</w:t>
            </w:r>
            <w:r w:rsidR="00954C3A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文档组</w:t>
            </w:r>
            <w:r w:rsidR="0038121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需要加快进度，尽快写出详细设计文档</w:t>
            </w:r>
            <w:r w:rsidR="00B652A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。</w:t>
            </w:r>
          </w:p>
        </w:tc>
      </w:tr>
      <w:tr w:rsidR="00E3177C" w14:paraId="3BF1FB3B" w14:textId="77777777">
        <w:trPr>
          <w:trHeight w:val="627"/>
        </w:trPr>
        <w:tc>
          <w:tcPr>
            <w:tcW w:w="1804" w:type="dxa"/>
            <w:vAlign w:val="center"/>
          </w:tcPr>
          <w:p w14:paraId="568E376B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8856" w:type="dxa"/>
            <w:gridSpan w:val="3"/>
            <w:vAlign w:val="center"/>
          </w:tcPr>
          <w:p w14:paraId="28F0E0EF" w14:textId="6934BED1" w:rsidR="00E3177C" w:rsidRDefault="00696B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14:paraId="4D3FC812" w14:textId="77777777" w:rsidR="00E3177C" w:rsidRDefault="00E3177C">
      <w:pPr>
        <w:rPr>
          <w:sz w:val="10"/>
          <w:szCs w:val="13"/>
        </w:rPr>
      </w:pPr>
    </w:p>
    <w:sectPr w:rsidR="00E3177C">
      <w:headerReference w:type="default" r:id="rId9"/>
      <w:footerReference w:type="default" r:id="rId10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19362" w14:textId="77777777" w:rsidR="00834D60" w:rsidRDefault="00834D60">
      <w:r>
        <w:separator/>
      </w:r>
    </w:p>
  </w:endnote>
  <w:endnote w:type="continuationSeparator" w:id="0">
    <w:p w14:paraId="349A7FBA" w14:textId="77777777" w:rsidR="00834D60" w:rsidRDefault="00834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AE69" w14:textId="77777777" w:rsidR="00EA0939" w:rsidRDefault="00EA093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20417" wp14:editId="4FD3B09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2B2ABD" w14:textId="77777777" w:rsidR="00EA0939" w:rsidRDefault="00EA0939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2041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72B2ABD" w14:textId="77777777" w:rsidR="00EA0939" w:rsidRDefault="00EA0939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F92D" w14:textId="77777777" w:rsidR="00834D60" w:rsidRDefault="00834D60">
      <w:r>
        <w:separator/>
      </w:r>
    </w:p>
  </w:footnote>
  <w:footnote w:type="continuationSeparator" w:id="0">
    <w:p w14:paraId="00D6ECCC" w14:textId="77777777" w:rsidR="00834D60" w:rsidRDefault="00834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6C90" w14:textId="77777777" w:rsidR="00EA0939" w:rsidRDefault="00EA0939">
    <w:pPr>
      <w:pStyle w:val="a5"/>
      <w:ind w:firstLineChars="400" w:firstLine="840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9F977F"/>
    <w:multiLevelType w:val="singleLevel"/>
    <w:tmpl w:val="EC9F977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9CF3E97"/>
    <w:rsid w:val="0000514F"/>
    <w:rsid w:val="00017EE8"/>
    <w:rsid w:val="00074C75"/>
    <w:rsid w:val="000C16B7"/>
    <w:rsid w:val="000D6D6E"/>
    <w:rsid w:val="00152DBB"/>
    <w:rsid w:val="001668D9"/>
    <w:rsid w:val="00172E03"/>
    <w:rsid w:val="001938D3"/>
    <w:rsid w:val="0019439A"/>
    <w:rsid w:val="001957BB"/>
    <w:rsid w:val="001F746B"/>
    <w:rsid w:val="00240D6C"/>
    <w:rsid w:val="00275BBF"/>
    <w:rsid w:val="00297E44"/>
    <w:rsid w:val="002E5BA7"/>
    <w:rsid w:val="00320F93"/>
    <w:rsid w:val="003562EF"/>
    <w:rsid w:val="00375A4F"/>
    <w:rsid w:val="00377166"/>
    <w:rsid w:val="00381218"/>
    <w:rsid w:val="003877CA"/>
    <w:rsid w:val="003A5DEA"/>
    <w:rsid w:val="003B48C3"/>
    <w:rsid w:val="004067DE"/>
    <w:rsid w:val="004413F8"/>
    <w:rsid w:val="00445E1A"/>
    <w:rsid w:val="00462399"/>
    <w:rsid w:val="00465340"/>
    <w:rsid w:val="00500EDE"/>
    <w:rsid w:val="00502A3B"/>
    <w:rsid w:val="005061DD"/>
    <w:rsid w:val="00507CE0"/>
    <w:rsid w:val="00552C66"/>
    <w:rsid w:val="00556721"/>
    <w:rsid w:val="00581A4C"/>
    <w:rsid w:val="005925F1"/>
    <w:rsid w:val="005A1268"/>
    <w:rsid w:val="0060316B"/>
    <w:rsid w:val="00603BD6"/>
    <w:rsid w:val="00682E44"/>
    <w:rsid w:val="00696BA1"/>
    <w:rsid w:val="006B224A"/>
    <w:rsid w:val="0072498D"/>
    <w:rsid w:val="0072661B"/>
    <w:rsid w:val="00734D5E"/>
    <w:rsid w:val="0073556B"/>
    <w:rsid w:val="00744B65"/>
    <w:rsid w:val="00786404"/>
    <w:rsid w:val="007B2531"/>
    <w:rsid w:val="007C3C59"/>
    <w:rsid w:val="0080182B"/>
    <w:rsid w:val="00810312"/>
    <w:rsid w:val="0081096C"/>
    <w:rsid w:val="00834D60"/>
    <w:rsid w:val="00863F6A"/>
    <w:rsid w:val="00866A90"/>
    <w:rsid w:val="00872044"/>
    <w:rsid w:val="008C0396"/>
    <w:rsid w:val="008C435C"/>
    <w:rsid w:val="008D0777"/>
    <w:rsid w:val="00912F7F"/>
    <w:rsid w:val="00922C4B"/>
    <w:rsid w:val="00933C28"/>
    <w:rsid w:val="009516C4"/>
    <w:rsid w:val="00954C3A"/>
    <w:rsid w:val="00970AFF"/>
    <w:rsid w:val="009F7BFD"/>
    <w:rsid w:val="00A71C5B"/>
    <w:rsid w:val="00A86F71"/>
    <w:rsid w:val="00B016F3"/>
    <w:rsid w:val="00B31C9B"/>
    <w:rsid w:val="00B404A2"/>
    <w:rsid w:val="00B469AF"/>
    <w:rsid w:val="00B652A6"/>
    <w:rsid w:val="00B725A1"/>
    <w:rsid w:val="00BD3E26"/>
    <w:rsid w:val="00BE09B6"/>
    <w:rsid w:val="00C31A80"/>
    <w:rsid w:val="00C525E6"/>
    <w:rsid w:val="00C96956"/>
    <w:rsid w:val="00CA01CD"/>
    <w:rsid w:val="00CA3DF3"/>
    <w:rsid w:val="00CC6E69"/>
    <w:rsid w:val="00D14A33"/>
    <w:rsid w:val="00D67A1E"/>
    <w:rsid w:val="00D76397"/>
    <w:rsid w:val="00DA6378"/>
    <w:rsid w:val="00E3177C"/>
    <w:rsid w:val="00E56154"/>
    <w:rsid w:val="00EA0939"/>
    <w:rsid w:val="00EB1F51"/>
    <w:rsid w:val="00EB3A8A"/>
    <w:rsid w:val="00EB4D39"/>
    <w:rsid w:val="00EB584D"/>
    <w:rsid w:val="00F0237C"/>
    <w:rsid w:val="00F20FC3"/>
    <w:rsid w:val="00F3508D"/>
    <w:rsid w:val="00F71A45"/>
    <w:rsid w:val="00F72FD1"/>
    <w:rsid w:val="00F77091"/>
    <w:rsid w:val="00F83A89"/>
    <w:rsid w:val="00F95E15"/>
    <w:rsid w:val="00FA6F1F"/>
    <w:rsid w:val="00FD2B1F"/>
    <w:rsid w:val="021D396E"/>
    <w:rsid w:val="03F5249B"/>
    <w:rsid w:val="04556F97"/>
    <w:rsid w:val="051D699A"/>
    <w:rsid w:val="06206A46"/>
    <w:rsid w:val="06260206"/>
    <w:rsid w:val="08B909B0"/>
    <w:rsid w:val="0B8E060E"/>
    <w:rsid w:val="0BA06B13"/>
    <w:rsid w:val="0BF2451A"/>
    <w:rsid w:val="0C6C0FD3"/>
    <w:rsid w:val="0CE14A23"/>
    <w:rsid w:val="0DC02A6C"/>
    <w:rsid w:val="0DFD4B42"/>
    <w:rsid w:val="0E671A94"/>
    <w:rsid w:val="0EE5371D"/>
    <w:rsid w:val="0F0D0F70"/>
    <w:rsid w:val="0FC07613"/>
    <w:rsid w:val="10395AA1"/>
    <w:rsid w:val="11520E85"/>
    <w:rsid w:val="11A76DB4"/>
    <w:rsid w:val="11AF54AA"/>
    <w:rsid w:val="12F52D87"/>
    <w:rsid w:val="13FB4FB7"/>
    <w:rsid w:val="149C4B87"/>
    <w:rsid w:val="15264A6D"/>
    <w:rsid w:val="152C703A"/>
    <w:rsid w:val="15C1620D"/>
    <w:rsid w:val="15DA7FB2"/>
    <w:rsid w:val="15DE585E"/>
    <w:rsid w:val="16BA393F"/>
    <w:rsid w:val="16D85AF8"/>
    <w:rsid w:val="174B112F"/>
    <w:rsid w:val="17580126"/>
    <w:rsid w:val="184403AA"/>
    <w:rsid w:val="1A210FDE"/>
    <w:rsid w:val="1A236AC9"/>
    <w:rsid w:val="1A6643D0"/>
    <w:rsid w:val="1BC01776"/>
    <w:rsid w:val="1C732379"/>
    <w:rsid w:val="1CBE01F8"/>
    <w:rsid w:val="1D165180"/>
    <w:rsid w:val="1D6F0ACF"/>
    <w:rsid w:val="1DBF448D"/>
    <w:rsid w:val="1DD75513"/>
    <w:rsid w:val="1F135EDF"/>
    <w:rsid w:val="1F3A68E9"/>
    <w:rsid w:val="202A43F2"/>
    <w:rsid w:val="222945FA"/>
    <w:rsid w:val="22605B4B"/>
    <w:rsid w:val="24FD3A51"/>
    <w:rsid w:val="25564BE6"/>
    <w:rsid w:val="259961CD"/>
    <w:rsid w:val="269602DC"/>
    <w:rsid w:val="274463AA"/>
    <w:rsid w:val="279167C5"/>
    <w:rsid w:val="27C66BCD"/>
    <w:rsid w:val="290E55AD"/>
    <w:rsid w:val="29DB310B"/>
    <w:rsid w:val="2BBC4AED"/>
    <w:rsid w:val="2CE83322"/>
    <w:rsid w:val="2CF03DAC"/>
    <w:rsid w:val="2D0851CA"/>
    <w:rsid w:val="2EE17423"/>
    <w:rsid w:val="2EEC318D"/>
    <w:rsid w:val="2F246B34"/>
    <w:rsid w:val="2FCD2F39"/>
    <w:rsid w:val="30757D55"/>
    <w:rsid w:val="30841160"/>
    <w:rsid w:val="30935A35"/>
    <w:rsid w:val="30AC101A"/>
    <w:rsid w:val="30AE1F26"/>
    <w:rsid w:val="30FF5F4A"/>
    <w:rsid w:val="327020E3"/>
    <w:rsid w:val="33111C0D"/>
    <w:rsid w:val="33D45FCF"/>
    <w:rsid w:val="33FC70DA"/>
    <w:rsid w:val="365029C9"/>
    <w:rsid w:val="36A31B8C"/>
    <w:rsid w:val="36F1351E"/>
    <w:rsid w:val="37CB2BCF"/>
    <w:rsid w:val="38910797"/>
    <w:rsid w:val="39CD0A21"/>
    <w:rsid w:val="3AFB0A44"/>
    <w:rsid w:val="3C867301"/>
    <w:rsid w:val="3D063004"/>
    <w:rsid w:val="3DFF095E"/>
    <w:rsid w:val="3E2B3C40"/>
    <w:rsid w:val="3EAD37A9"/>
    <w:rsid w:val="3EED304B"/>
    <w:rsid w:val="3FA52A44"/>
    <w:rsid w:val="44E67F13"/>
    <w:rsid w:val="45FC6C12"/>
    <w:rsid w:val="46955C70"/>
    <w:rsid w:val="47FD28CF"/>
    <w:rsid w:val="486F0965"/>
    <w:rsid w:val="48AC2AF2"/>
    <w:rsid w:val="4B036AD3"/>
    <w:rsid w:val="4C0D04A1"/>
    <w:rsid w:val="4C711334"/>
    <w:rsid w:val="4D577DB2"/>
    <w:rsid w:val="4E670C80"/>
    <w:rsid w:val="4E7C7EAC"/>
    <w:rsid w:val="4E816308"/>
    <w:rsid w:val="50147253"/>
    <w:rsid w:val="508D3D40"/>
    <w:rsid w:val="50CB410B"/>
    <w:rsid w:val="51223A6F"/>
    <w:rsid w:val="51CB09ED"/>
    <w:rsid w:val="539376DA"/>
    <w:rsid w:val="53A1580E"/>
    <w:rsid w:val="540B41BA"/>
    <w:rsid w:val="54BF4E8C"/>
    <w:rsid w:val="56552DB1"/>
    <w:rsid w:val="565E2F6F"/>
    <w:rsid w:val="566D5812"/>
    <w:rsid w:val="56EF74F1"/>
    <w:rsid w:val="56F52E5C"/>
    <w:rsid w:val="57042357"/>
    <w:rsid w:val="57690C30"/>
    <w:rsid w:val="57E025E7"/>
    <w:rsid w:val="581E5C56"/>
    <w:rsid w:val="598B3CC7"/>
    <w:rsid w:val="59CF3E97"/>
    <w:rsid w:val="5B4E559C"/>
    <w:rsid w:val="5B762739"/>
    <w:rsid w:val="5B9D73A8"/>
    <w:rsid w:val="5CAA4341"/>
    <w:rsid w:val="5D2E45AE"/>
    <w:rsid w:val="5E151557"/>
    <w:rsid w:val="5F2B6AB1"/>
    <w:rsid w:val="5F7C5F92"/>
    <w:rsid w:val="60517023"/>
    <w:rsid w:val="60E261B6"/>
    <w:rsid w:val="615D3F8D"/>
    <w:rsid w:val="620F4A29"/>
    <w:rsid w:val="623B2275"/>
    <w:rsid w:val="623D0E3C"/>
    <w:rsid w:val="62A761C6"/>
    <w:rsid w:val="6378128C"/>
    <w:rsid w:val="63C028E0"/>
    <w:rsid w:val="652032D3"/>
    <w:rsid w:val="65804828"/>
    <w:rsid w:val="65DE0CBC"/>
    <w:rsid w:val="668E797D"/>
    <w:rsid w:val="675A6603"/>
    <w:rsid w:val="68EB4279"/>
    <w:rsid w:val="69130BEE"/>
    <w:rsid w:val="69727348"/>
    <w:rsid w:val="6A156F7D"/>
    <w:rsid w:val="6A526D36"/>
    <w:rsid w:val="6C8E0911"/>
    <w:rsid w:val="6C8E6DB9"/>
    <w:rsid w:val="6E030FC7"/>
    <w:rsid w:val="6F8A241E"/>
    <w:rsid w:val="7106704F"/>
    <w:rsid w:val="72CE202D"/>
    <w:rsid w:val="73E11580"/>
    <w:rsid w:val="7467148B"/>
    <w:rsid w:val="75AC4492"/>
    <w:rsid w:val="766C5B54"/>
    <w:rsid w:val="768659D3"/>
    <w:rsid w:val="77F70959"/>
    <w:rsid w:val="78B97953"/>
    <w:rsid w:val="7AB50447"/>
    <w:rsid w:val="7B0D5473"/>
    <w:rsid w:val="7B8A3AE2"/>
    <w:rsid w:val="7BA50D6F"/>
    <w:rsid w:val="7D0F7F63"/>
    <w:rsid w:val="7F3C40CC"/>
    <w:rsid w:val="7F4D0035"/>
    <w:rsid w:val="7FA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F3EC1"/>
  <w15:docId w15:val="{303BEE76-440A-4551-9745-8B157F9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938\AppData\Roaming\kingsoft\office6\templates\download\676fbd3b-2a10-4769-8415-f35ec740d88e\&#21608;&#20363;&#20250;&#20250;&#35758;&#35760;&#244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727B42-922B-4D59-9DA4-0B22743D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周例会会议记录.docx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帝王的带刀侍卫</dc:creator>
  <cp:lastModifiedBy>王聪</cp:lastModifiedBy>
  <cp:revision>4</cp:revision>
  <dcterms:created xsi:type="dcterms:W3CDTF">2021-06-11T02:29:00Z</dcterms:created>
  <dcterms:modified xsi:type="dcterms:W3CDTF">2021-06-27T12:23:00Z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TemplateUUID">
    <vt:lpwstr>v1.0_mb_gEzqH1XKTxosuZ5PFi81cw==</vt:lpwstr>
  </property>
  <property fmtid="{D5CDD505-2E9C-101B-9397-08002B2CF9AE}" pid="4" name="ICV">
    <vt:lpwstr>A73E181FBF564005A4D17E58B7C0F79E</vt:lpwstr>
  </property>
</Properties>
</file>