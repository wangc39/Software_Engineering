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E5A95" w14:textId="24FCA254" w:rsidR="00E3177C" w:rsidRDefault="00ED01AA">
      <w:pPr>
        <w:jc w:val="center"/>
        <w:rPr>
          <w:sz w:val="36"/>
          <w:szCs w:val="44"/>
        </w:rPr>
      </w:pPr>
      <w:r>
        <w:rPr>
          <w:rFonts w:hint="eastAsia"/>
          <w:b/>
          <w:bCs/>
          <w:sz w:val="44"/>
          <w:szCs w:val="44"/>
        </w:rPr>
        <w:t>微信小程序组</w:t>
      </w:r>
      <w:r w:rsidR="00152DBB">
        <w:rPr>
          <w:rFonts w:hint="eastAsia"/>
          <w:b/>
          <w:bCs/>
          <w:sz w:val="44"/>
          <w:szCs w:val="44"/>
        </w:rPr>
        <w:t>会议记录</w:t>
      </w:r>
    </w:p>
    <w:p w14:paraId="43B5FB8B" w14:textId="77777777" w:rsidR="00E3177C" w:rsidRDefault="00E3177C">
      <w:pPr>
        <w:rPr>
          <w:sz w:val="13"/>
          <w:szCs w:val="16"/>
        </w:rPr>
      </w:pPr>
    </w:p>
    <w:tbl>
      <w:tblPr>
        <w:tblStyle w:val="a7"/>
        <w:tblW w:w="10660" w:type="dxa"/>
        <w:tblInd w:w="-1014" w:type="dxa"/>
        <w:tblLayout w:type="fixed"/>
        <w:tblLook w:val="04A0" w:firstRow="1" w:lastRow="0" w:firstColumn="1" w:lastColumn="0" w:noHBand="0" w:noVBand="1"/>
      </w:tblPr>
      <w:tblGrid>
        <w:gridCol w:w="1804"/>
        <w:gridCol w:w="3526"/>
        <w:gridCol w:w="1919"/>
        <w:gridCol w:w="3411"/>
      </w:tblGrid>
      <w:tr w:rsidR="00E3177C" w14:paraId="62C69B2B" w14:textId="77777777">
        <w:trPr>
          <w:trHeight w:val="597"/>
        </w:trPr>
        <w:tc>
          <w:tcPr>
            <w:tcW w:w="1804" w:type="dxa"/>
            <w:vAlign w:val="center"/>
          </w:tcPr>
          <w:p w14:paraId="377FCF2D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会议主题</w:t>
            </w:r>
          </w:p>
        </w:tc>
        <w:tc>
          <w:tcPr>
            <w:tcW w:w="3526" w:type="dxa"/>
            <w:vAlign w:val="center"/>
          </w:tcPr>
          <w:p w14:paraId="3D3BB65B" w14:textId="5C89D3DA" w:rsidR="00E3177C" w:rsidRDefault="00125F3B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微信小程序</w:t>
            </w:r>
            <w:r w:rsidR="00152DBB">
              <w:rPr>
                <w:rFonts w:hint="eastAsia"/>
                <w:szCs w:val="21"/>
              </w:rPr>
              <w:t>组周例会</w:t>
            </w:r>
            <w:proofErr w:type="gramEnd"/>
          </w:p>
        </w:tc>
        <w:tc>
          <w:tcPr>
            <w:tcW w:w="1919" w:type="dxa"/>
            <w:vAlign w:val="center"/>
          </w:tcPr>
          <w:p w14:paraId="36CFA610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会议日期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</w:p>
        </w:tc>
        <w:tc>
          <w:tcPr>
            <w:tcW w:w="3411" w:type="dxa"/>
            <w:vAlign w:val="center"/>
          </w:tcPr>
          <w:p w14:paraId="572287F5" w14:textId="172B1B52" w:rsidR="00E3177C" w:rsidRDefault="009859AB" w:rsidP="00525DA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2021/4/21</w:t>
            </w:r>
          </w:p>
        </w:tc>
      </w:tr>
      <w:tr w:rsidR="00E3177C" w14:paraId="62E481D0" w14:textId="77777777">
        <w:trPr>
          <w:trHeight w:val="549"/>
        </w:trPr>
        <w:tc>
          <w:tcPr>
            <w:tcW w:w="1804" w:type="dxa"/>
            <w:vAlign w:val="center"/>
          </w:tcPr>
          <w:p w14:paraId="783BA04D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会议地点</w:t>
            </w:r>
          </w:p>
        </w:tc>
        <w:tc>
          <w:tcPr>
            <w:tcW w:w="3526" w:type="dxa"/>
            <w:vAlign w:val="center"/>
          </w:tcPr>
          <w:p w14:paraId="2281A874" w14:textId="1DA20007" w:rsidR="00E3177C" w:rsidRDefault="006B3798" w:rsidP="00E400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西园二栋</w:t>
            </w:r>
            <w:r w:rsidR="00A13F96">
              <w:rPr>
                <w:rFonts w:hint="eastAsia"/>
                <w:szCs w:val="21"/>
              </w:rPr>
              <w:t>18</w:t>
            </w:r>
            <w:r w:rsidR="00A13F96">
              <w:rPr>
                <w:rFonts w:hint="eastAsia"/>
                <w:szCs w:val="21"/>
              </w:rPr>
              <w:t>层</w:t>
            </w:r>
            <w:r w:rsidR="002A159C">
              <w:rPr>
                <w:rFonts w:hint="eastAsia"/>
                <w:szCs w:val="21"/>
              </w:rPr>
              <w:t>会议室</w:t>
            </w:r>
          </w:p>
        </w:tc>
        <w:tc>
          <w:tcPr>
            <w:tcW w:w="1919" w:type="dxa"/>
            <w:vAlign w:val="center"/>
          </w:tcPr>
          <w:p w14:paraId="632834FE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记录人</w:t>
            </w:r>
          </w:p>
        </w:tc>
        <w:tc>
          <w:tcPr>
            <w:tcW w:w="3411" w:type="dxa"/>
            <w:vAlign w:val="center"/>
          </w:tcPr>
          <w:p w14:paraId="1885DFB9" w14:textId="6158124A" w:rsidR="00E3177C" w:rsidRDefault="0005238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王聪</w:t>
            </w:r>
          </w:p>
        </w:tc>
      </w:tr>
      <w:tr w:rsidR="00E3177C" w14:paraId="1B44F32A" w14:textId="77777777">
        <w:trPr>
          <w:trHeight w:val="720"/>
        </w:trPr>
        <w:tc>
          <w:tcPr>
            <w:tcW w:w="1804" w:type="dxa"/>
            <w:vAlign w:val="center"/>
          </w:tcPr>
          <w:p w14:paraId="7354FEF2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参加人员</w:t>
            </w:r>
          </w:p>
        </w:tc>
        <w:tc>
          <w:tcPr>
            <w:tcW w:w="8856" w:type="dxa"/>
            <w:gridSpan w:val="3"/>
            <w:vAlign w:val="center"/>
          </w:tcPr>
          <w:p w14:paraId="1EC589D2" w14:textId="6DBDDE9F" w:rsidR="00E3177C" w:rsidRDefault="00152DB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王聪</w:t>
            </w:r>
            <w:r w:rsidR="00A77963">
              <w:rPr>
                <w:rFonts w:hint="eastAsia"/>
                <w:szCs w:val="21"/>
              </w:rPr>
              <w:t>、曾德龙</w:t>
            </w:r>
            <w:r>
              <w:rPr>
                <w:rFonts w:hint="eastAsia"/>
                <w:szCs w:val="21"/>
              </w:rPr>
              <w:t>、</w:t>
            </w:r>
            <w:r w:rsidR="00A77963">
              <w:rPr>
                <w:rFonts w:hint="eastAsia"/>
                <w:szCs w:val="21"/>
              </w:rPr>
              <w:t>陈冠旭</w:t>
            </w:r>
          </w:p>
        </w:tc>
      </w:tr>
      <w:tr w:rsidR="00E3177C" w14:paraId="45B515EB" w14:textId="77777777">
        <w:trPr>
          <w:trHeight w:val="720"/>
        </w:trPr>
        <w:tc>
          <w:tcPr>
            <w:tcW w:w="1804" w:type="dxa"/>
            <w:vAlign w:val="center"/>
          </w:tcPr>
          <w:p w14:paraId="3F315CBD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到会情况</w:t>
            </w:r>
          </w:p>
        </w:tc>
        <w:tc>
          <w:tcPr>
            <w:tcW w:w="8856" w:type="dxa"/>
            <w:gridSpan w:val="3"/>
            <w:vAlign w:val="center"/>
          </w:tcPr>
          <w:p w14:paraId="63BF8744" w14:textId="79BFCE8E" w:rsidR="00E3177C" w:rsidRDefault="00152DBB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应到</w:t>
            </w:r>
            <w:r w:rsidR="009832D0">
              <w:rPr>
                <w:rFonts w:hint="eastAsia"/>
              </w:rPr>
              <w:t>3</w:t>
            </w:r>
            <w:r>
              <w:rPr>
                <w:rFonts w:hint="eastAsia"/>
              </w:rPr>
              <w:t>人，实到</w:t>
            </w:r>
            <w:r w:rsidR="009832D0">
              <w:rPr>
                <w:rFonts w:hint="eastAsia"/>
              </w:rPr>
              <w:t>3</w:t>
            </w:r>
            <w:r>
              <w:rPr>
                <w:rFonts w:hint="eastAsia"/>
              </w:rPr>
              <w:t>人</w:t>
            </w:r>
          </w:p>
        </w:tc>
      </w:tr>
      <w:tr w:rsidR="00E3177C" w14:paraId="0199D055" w14:textId="77777777">
        <w:trPr>
          <w:trHeight w:val="586"/>
        </w:trPr>
        <w:tc>
          <w:tcPr>
            <w:tcW w:w="1804" w:type="dxa"/>
            <w:vAlign w:val="center"/>
          </w:tcPr>
          <w:p w14:paraId="4F16A685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会议议题</w:t>
            </w:r>
          </w:p>
        </w:tc>
        <w:tc>
          <w:tcPr>
            <w:tcW w:w="8856" w:type="dxa"/>
            <w:gridSpan w:val="3"/>
            <w:vAlign w:val="center"/>
          </w:tcPr>
          <w:p w14:paraId="32FF2777" w14:textId="3DBA1587" w:rsidR="00E3177C" w:rsidRDefault="00420CBF">
            <w:pPr>
              <w:jc w:val="lef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开发微信小</w:t>
            </w:r>
            <w:proofErr w:type="gramEnd"/>
            <w:r>
              <w:rPr>
                <w:rFonts w:hint="eastAsia"/>
                <w:szCs w:val="21"/>
              </w:rPr>
              <w:t>程序具体的细节分工</w:t>
            </w:r>
            <w:r w:rsidR="001032E1">
              <w:rPr>
                <w:rFonts w:hint="eastAsia"/>
                <w:szCs w:val="21"/>
              </w:rPr>
              <w:t>和问题解答</w:t>
            </w:r>
          </w:p>
        </w:tc>
      </w:tr>
      <w:tr w:rsidR="00E3177C" w14:paraId="3C926089" w14:textId="77777777">
        <w:trPr>
          <w:trHeight w:val="8579"/>
        </w:trPr>
        <w:tc>
          <w:tcPr>
            <w:tcW w:w="1804" w:type="dxa"/>
            <w:vAlign w:val="center"/>
          </w:tcPr>
          <w:p w14:paraId="04DA0707" w14:textId="77777777" w:rsidR="00E3177C" w:rsidRDefault="00152D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会议内容</w:t>
            </w:r>
          </w:p>
        </w:tc>
        <w:tc>
          <w:tcPr>
            <w:tcW w:w="8856" w:type="dxa"/>
            <w:gridSpan w:val="3"/>
          </w:tcPr>
          <w:p w14:paraId="78A1DF16" w14:textId="51F0807D" w:rsidR="00E3177C" w:rsidRDefault="00152DBB">
            <w:pPr>
              <w:spacing w:line="0" w:lineRule="atLeast"/>
              <w:jc w:val="left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一、</w:t>
            </w:r>
            <w:r w:rsidR="00480B81" w:rsidRPr="00480B81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模块化分工</w:t>
            </w:r>
          </w:p>
          <w:p w14:paraId="74F8459A" w14:textId="285F62F7" w:rsidR="00E3177C" w:rsidRDefault="00615F4E">
            <w:pPr>
              <w:spacing w:line="0" w:lineRule="atLeast"/>
              <w:ind w:left="42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曾德龙：族谱树的可视化、插入</w:t>
            </w:r>
            <w:r w:rsidR="00493369">
              <w:rPr>
                <w:rFonts w:ascii="微软雅黑" w:eastAsia="微软雅黑" w:hAnsi="微软雅黑" w:cs="微软雅黑" w:hint="eastAsia"/>
                <w:szCs w:val="21"/>
              </w:rPr>
              <w:t>和查找操作</w:t>
            </w:r>
          </w:p>
          <w:p w14:paraId="6E646ECD" w14:textId="680D30DA" w:rsidR="00184C2D" w:rsidRDefault="00184C2D">
            <w:pPr>
              <w:spacing w:line="0" w:lineRule="atLeast"/>
              <w:ind w:left="42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陈冠旭：消息发布（管理员） 消息展示（普通用户）</w:t>
            </w:r>
          </w:p>
          <w:p w14:paraId="5A0AB0A5" w14:textId="77777777" w:rsidR="004A0044" w:rsidRDefault="00C42EBD" w:rsidP="004A0044">
            <w:pPr>
              <w:spacing w:line="0" w:lineRule="atLeast"/>
              <w:ind w:left="42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王聪：</w:t>
            </w:r>
            <w:r w:rsidR="00E731D9">
              <w:rPr>
                <w:rFonts w:ascii="微软雅黑" w:eastAsia="微软雅黑" w:hAnsi="微软雅黑" w:cs="微软雅黑" w:hint="eastAsia"/>
                <w:szCs w:val="21"/>
              </w:rPr>
              <w:t xml:space="preserve"> 我的</w:t>
            </w:r>
            <w:r w:rsidR="0049433C">
              <w:rPr>
                <w:rFonts w:ascii="微软雅黑" w:eastAsia="微软雅黑" w:hAnsi="微软雅黑" w:cs="微软雅黑" w:hint="eastAsia"/>
                <w:szCs w:val="21"/>
              </w:rPr>
              <w:t>界面设计，主要功能为</w:t>
            </w:r>
            <w:r w:rsidR="004A0044">
              <w:rPr>
                <w:rFonts w:ascii="微软雅黑" w:eastAsia="微软雅黑" w:hAnsi="微软雅黑" w:cs="微软雅黑" w:hint="eastAsia"/>
                <w:szCs w:val="21"/>
              </w:rPr>
              <w:t>：</w:t>
            </w:r>
          </w:p>
          <w:p w14:paraId="5D17FD6D" w14:textId="1EEDFF1C" w:rsidR="00C42EBD" w:rsidRDefault="004A0044" w:rsidP="004A0044">
            <w:pPr>
              <w:spacing w:line="0" w:lineRule="atLeast"/>
              <w:ind w:left="420" w:firstLineChars="400" w:firstLine="84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个人信息：头像+昵称+基础信息（姓名、性别）</w:t>
            </w:r>
            <w:r w:rsidR="00BE3EC9">
              <w:rPr>
                <w:rFonts w:ascii="微软雅黑" w:eastAsia="微软雅黑" w:hAnsi="微软雅黑" w:cs="微软雅黑" w:hint="eastAsia"/>
                <w:szCs w:val="21"/>
              </w:rPr>
              <w:t>主界面</w:t>
            </w:r>
          </w:p>
          <w:p w14:paraId="1FD365DE" w14:textId="293531E4" w:rsidR="004A0044" w:rsidRDefault="004A0044" w:rsidP="004A0044">
            <w:pPr>
              <w:spacing w:line="0" w:lineRule="atLeast"/>
              <w:ind w:left="420" w:firstLineChars="400" w:firstLine="84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修改表单：</w:t>
            </w:r>
            <w:r w:rsidR="00B37B64">
              <w:rPr>
                <w:rFonts w:ascii="微软雅黑" w:eastAsia="微软雅黑" w:hAnsi="微软雅黑" w:cs="微软雅黑" w:hint="eastAsia"/>
                <w:szCs w:val="21"/>
              </w:rPr>
              <w:t>姓名、性别、出生年月</w:t>
            </w:r>
          </w:p>
          <w:p w14:paraId="78C7BD5C" w14:textId="5902C22E" w:rsidR="004C329C" w:rsidRDefault="004C329C" w:rsidP="004A0044">
            <w:pPr>
              <w:spacing w:line="0" w:lineRule="atLeast"/>
              <w:ind w:left="420" w:firstLineChars="400" w:firstLine="84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添加表单：姓名、性别、出生日月、关系</w:t>
            </w:r>
          </w:p>
          <w:p w14:paraId="59E04CC8" w14:textId="7CB430BC" w:rsidR="0016170D" w:rsidRPr="004C329C" w:rsidRDefault="0016170D" w:rsidP="004A0044">
            <w:pPr>
              <w:spacing w:line="0" w:lineRule="atLeast"/>
              <w:ind w:left="420" w:firstLineChars="400" w:firstLine="84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邀请： 分享到</w:t>
            </w: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微信群聊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中</w:t>
            </w:r>
          </w:p>
          <w:p w14:paraId="06C09162" w14:textId="77777777" w:rsidR="00F40CE9" w:rsidRDefault="00F40CE9" w:rsidP="0016170D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  <w:p w14:paraId="73931376" w14:textId="1910525A" w:rsidR="00E3177C" w:rsidRDefault="00464FCC">
            <w:pPr>
              <w:numPr>
                <w:ilvl w:val="0"/>
                <w:numId w:val="1"/>
              </w:numPr>
              <w:spacing w:line="0" w:lineRule="atLeast"/>
              <w:jc w:val="left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464FCC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页面路径问题</w:t>
            </w:r>
            <w:r w:rsidR="00152DBB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：</w:t>
            </w:r>
          </w:p>
          <w:p w14:paraId="51AAB9F5" w14:textId="77777777" w:rsidR="0080147D" w:rsidRDefault="00464FCC" w:rsidP="0024681A">
            <w:pPr>
              <w:spacing w:line="0" w:lineRule="atLeast"/>
              <w:ind w:left="630" w:hangingChars="300" w:hanging="63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szCs w:val="21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重新设定页面的路径，方便整合。</w:t>
            </w:r>
          </w:p>
          <w:p w14:paraId="22341692" w14:textId="1B136231" w:rsidR="00464FCC" w:rsidRPr="00464FCC" w:rsidRDefault="00464FCC" w:rsidP="0080147D">
            <w:pPr>
              <w:spacing w:line="0" w:lineRule="atLeast"/>
              <w:ind w:leftChars="200" w:left="630" w:hangingChars="100" w:hanging="21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例如我的界面的主界面设定为：</w:t>
            </w:r>
            <w:r w:rsidR="0024681A">
              <w:rPr>
                <w:rFonts w:ascii="微软雅黑" w:eastAsia="微软雅黑" w:hAnsi="微软雅黑" w:cs="微软雅黑" w:hint="eastAsia"/>
                <w:szCs w:val="21"/>
              </w:rPr>
              <w:t>p</w:t>
            </w:r>
            <w:r w:rsidRPr="00464FCC">
              <w:rPr>
                <w:rFonts w:ascii="微软雅黑" w:eastAsia="微软雅黑" w:hAnsi="微软雅黑" w:cs="微软雅黑"/>
                <w:szCs w:val="21"/>
              </w:rPr>
              <w:t>ages/person/home/home</w:t>
            </w:r>
          </w:p>
          <w:p w14:paraId="556939FB" w14:textId="40E23B4F" w:rsidR="00464FCC" w:rsidRDefault="00464FCC" w:rsidP="00464FCC">
            <w:pPr>
              <w:spacing w:line="0" w:lineRule="atLeast"/>
              <w:jc w:val="left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</w:p>
          <w:p w14:paraId="420A1978" w14:textId="45D86E6C" w:rsidR="00464FCC" w:rsidRDefault="00615E56" w:rsidP="00464FCC">
            <w:pPr>
              <w:spacing w:line="0" w:lineRule="atLeast"/>
              <w:jc w:val="left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019746E9" wp14:editId="4B22228F">
                  <wp:simplePos x="0" y="0"/>
                  <wp:positionH relativeFrom="column">
                    <wp:posOffset>4335145</wp:posOffset>
                  </wp:positionH>
                  <wp:positionV relativeFrom="paragraph">
                    <wp:posOffset>56515</wp:posOffset>
                  </wp:positionV>
                  <wp:extent cx="1004570" cy="1272540"/>
                  <wp:effectExtent l="0" t="0" r="5080" b="3810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4570" cy="127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08FD5F8" w14:textId="0F754A0F" w:rsidR="00464FCC" w:rsidRDefault="00023124">
            <w:pPr>
              <w:numPr>
                <w:ilvl w:val="0"/>
                <w:numId w:val="1"/>
              </w:numPr>
              <w:spacing w:line="0" w:lineRule="atLeast"/>
              <w:jc w:val="left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兼容问题：</w:t>
            </w:r>
          </w:p>
          <w:p w14:paraId="1A99E4DF" w14:textId="1CEDF0B1" w:rsidR="002F6130" w:rsidRDefault="0051228E" w:rsidP="002F6130">
            <w:pPr>
              <w:spacing w:line="0" w:lineRule="atLeast"/>
              <w:ind w:firstLine="420"/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 w:rsidRPr="00C1565E">
              <w:rPr>
                <w:rFonts w:ascii="微软雅黑" w:eastAsia="微软雅黑" w:hAnsi="微软雅黑" w:cs="微软雅黑" w:hint="eastAsia"/>
                <w:szCs w:val="21"/>
              </w:rPr>
              <w:t>微信小</w:t>
            </w:r>
            <w:proofErr w:type="gramEnd"/>
            <w:r w:rsidRPr="00C1565E">
              <w:rPr>
                <w:rFonts w:ascii="微软雅黑" w:eastAsia="微软雅黑" w:hAnsi="微软雅黑" w:cs="微软雅黑" w:hint="eastAsia"/>
                <w:szCs w:val="21"/>
              </w:rPr>
              <w:t>程序支持不同的版本，对不同版本的代码进行核实检查。</w:t>
            </w:r>
          </w:p>
          <w:p w14:paraId="059253F3" w14:textId="7794980B" w:rsidR="00023124" w:rsidRPr="00C1565E" w:rsidRDefault="00C4157C" w:rsidP="002F6130">
            <w:pPr>
              <w:spacing w:line="0" w:lineRule="atLeast"/>
              <w:ind w:firstLine="42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防止因为</w:t>
            </w: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微信版本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过低，程序不能正常运行的问题。</w:t>
            </w:r>
          </w:p>
          <w:p w14:paraId="1948BF7F" w14:textId="16E72D00" w:rsidR="00023124" w:rsidRPr="0051228E" w:rsidRDefault="00023124" w:rsidP="00023124">
            <w:pPr>
              <w:spacing w:line="0" w:lineRule="atLeast"/>
              <w:jc w:val="left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</w:p>
          <w:p w14:paraId="4C99D485" w14:textId="77777777" w:rsidR="00023124" w:rsidRDefault="00023124" w:rsidP="00023124">
            <w:pPr>
              <w:spacing w:line="0" w:lineRule="atLeast"/>
              <w:jc w:val="left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</w:p>
          <w:p w14:paraId="6519C323" w14:textId="1B13C8D1" w:rsidR="00023124" w:rsidRDefault="00C25C90">
            <w:pPr>
              <w:numPr>
                <w:ilvl w:val="0"/>
                <w:numId w:val="1"/>
              </w:numPr>
              <w:spacing w:line="0" w:lineRule="atLeast"/>
              <w:jc w:val="left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明确数据结构</w:t>
            </w:r>
          </w:p>
          <w:p w14:paraId="19C8DD39" w14:textId="77777777" w:rsidR="00ED5009" w:rsidRDefault="00ED5009" w:rsidP="00ED5009">
            <w:pPr>
              <w:spacing w:line="0" w:lineRule="atLeast"/>
              <w:ind w:firstLine="420"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A1333A">
              <w:rPr>
                <w:rFonts w:ascii="微软雅黑" w:eastAsia="微软雅黑" w:hAnsi="微软雅黑" w:cs="微软雅黑" w:hint="eastAsia"/>
                <w:szCs w:val="21"/>
              </w:rPr>
              <w:t>建立对应的数据表格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A1333A">
              <w:rPr>
                <w:rFonts w:ascii="微软雅黑" w:eastAsia="微软雅黑" w:hAnsi="微软雅黑" w:cs="微软雅黑" w:hint="eastAsia"/>
                <w:szCs w:val="21"/>
              </w:rPr>
              <w:t>主要有以下三张表格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：</w:t>
            </w:r>
          </w:p>
          <w:p w14:paraId="49DBA0F5" w14:textId="77777777" w:rsidR="00ED5009" w:rsidRPr="001C763E" w:rsidRDefault="00ED5009" w:rsidP="00ED5009">
            <w:pPr>
              <w:spacing w:line="0" w:lineRule="atLeast"/>
              <w:ind w:firstLine="42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hint="eastAsia"/>
              </w:rPr>
              <w:t>①族谱表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②消息表</w:t>
            </w:r>
            <w:r>
              <w:rPr>
                <w:rFonts w:hint="eastAsia"/>
              </w:rPr>
              <w:t xml:space="preserve"> </w:t>
            </w:r>
            <w:r w:rsidRPr="00582B59">
              <w:rPr>
                <w:rFonts w:hint="eastAsia"/>
              </w:rPr>
              <w:t>③根节点表</w:t>
            </w:r>
          </w:p>
          <w:p w14:paraId="6832587B" w14:textId="77777777" w:rsidR="00AD1EE4" w:rsidRDefault="00AD1EE4" w:rsidP="00AD1EE4">
            <w:pPr>
              <w:spacing w:line="0" w:lineRule="atLeast"/>
              <w:jc w:val="left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</w:p>
          <w:p w14:paraId="65842F34" w14:textId="6AD4537F" w:rsidR="00AD1EE4" w:rsidRDefault="001C29C5">
            <w:pPr>
              <w:numPr>
                <w:ilvl w:val="0"/>
                <w:numId w:val="1"/>
              </w:numPr>
              <w:spacing w:line="0" w:lineRule="atLeast"/>
              <w:jc w:val="left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1C29C5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族谱书的格式</w:t>
            </w:r>
          </w:p>
          <w:p w14:paraId="6E94188F" w14:textId="7CE4AD75" w:rsidR="001C29C5" w:rsidRDefault="001C29C5" w:rsidP="006F5C44">
            <w:pPr>
              <w:spacing w:line="0" w:lineRule="atLeast"/>
              <w:ind w:firstLine="420"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2C67">
              <w:rPr>
                <w:rFonts w:ascii="微软雅黑" w:eastAsia="微软雅黑" w:hAnsi="微软雅黑" w:cs="微软雅黑" w:hint="eastAsia"/>
                <w:szCs w:val="21"/>
              </w:rPr>
              <w:t>由王聪负责设计并定义样式。</w:t>
            </w:r>
          </w:p>
          <w:p w14:paraId="0525240D" w14:textId="261D4ADC" w:rsidR="006F5C44" w:rsidRDefault="006F5C44" w:rsidP="006F5C44">
            <w:pPr>
              <w:spacing w:line="0" w:lineRule="atLeast"/>
              <w:ind w:firstLine="420"/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  <w:p w14:paraId="4CCD9AE2" w14:textId="77777777" w:rsidR="00825F35" w:rsidRPr="006F5C44" w:rsidRDefault="00825F35" w:rsidP="006F5C44">
            <w:pPr>
              <w:spacing w:line="0" w:lineRule="atLeast"/>
              <w:ind w:firstLine="420"/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  <w:p w14:paraId="685AB2AB" w14:textId="442DEDFD" w:rsidR="00AD1EE4" w:rsidRDefault="00D6278F">
            <w:pPr>
              <w:numPr>
                <w:ilvl w:val="0"/>
                <w:numId w:val="1"/>
              </w:numPr>
              <w:spacing w:line="0" w:lineRule="atLeast"/>
              <w:jc w:val="left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lastRenderedPageBreak/>
              <w:t>并发性问题</w:t>
            </w:r>
          </w:p>
          <w:p w14:paraId="5753FF53" w14:textId="4932B0E3" w:rsidR="00E3177C" w:rsidRPr="00AD1EE4" w:rsidRDefault="00BC3C11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考虑后端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Bmob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1"/>
              </w:rPr>
              <w:t>的并发性，即最大同时支持多少人</w:t>
            </w:r>
            <w:r w:rsidR="001B7B65">
              <w:rPr>
                <w:rFonts w:ascii="微软雅黑" w:eastAsia="微软雅黑" w:hAnsi="微软雅黑" w:cs="微软雅黑" w:hint="eastAsia"/>
                <w:szCs w:val="21"/>
              </w:rPr>
              <w:t>使用的问题。</w:t>
            </w:r>
            <w:r w:rsidR="00E05B69">
              <w:rPr>
                <w:rFonts w:ascii="微软雅黑" w:eastAsia="微软雅黑" w:hAnsi="微软雅黑" w:cs="微软雅黑" w:hint="eastAsia"/>
                <w:szCs w:val="21"/>
              </w:rPr>
              <w:t>讨论分析得到：由于同时使用的人数可能并不多，所以这方面应该问题不大。</w:t>
            </w:r>
          </w:p>
          <w:p w14:paraId="762BE97C" w14:textId="77777777" w:rsidR="00E3177C" w:rsidRDefault="00E3177C" w:rsidP="00460DB5">
            <w:pPr>
              <w:spacing w:line="0" w:lineRule="atLeast"/>
              <w:jc w:val="left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</w:p>
          <w:p w14:paraId="76C34747" w14:textId="5BB8B38A" w:rsidR="00D744F6" w:rsidRPr="00D744F6" w:rsidRDefault="00D744F6" w:rsidP="00460DB5">
            <w:pPr>
              <w:spacing w:line="0" w:lineRule="atLeast"/>
              <w:jc w:val="left"/>
              <w:rPr>
                <w:rFonts w:ascii="微软雅黑" w:eastAsia="微软雅黑" w:hAnsi="微软雅黑" w:cs="微软雅黑"/>
                <w:b/>
                <w:bCs/>
                <w:color w:val="000000" w:themeColor="text1"/>
                <w:szCs w:val="21"/>
              </w:rPr>
            </w:pPr>
            <w:r w:rsidRPr="00D744F6">
              <w:rPr>
                <w:rFonts w:ascii="微软雅黑" w:eastAsia="微软雅黑" w:hAnsi="微软雅黑" w:cs="微软雅黑" w:hint="eastAsia"/>
                <w:b/>
                <w:bCs/>
                <w:color w:val="000000" w:themeColor="text1"/>
                <w:szCs w:val="21"/>
              </w:rPr>
              <w:t>总结</w:t>
            </w:r>
            <w:r w:rsidR="00D50E3B">
              <w:rPr>
                <w:rFonts w:ascii="微软雅黑" w:eastAsia="微软雅黑" w:hAnsi="微软雅黑" w:cs="微软雅黑" w:hint="eastAsia"/>
                <w:b/>
                <w:bCs/>
                <w:color w:val="000000" w:themeColor="text1"/>
                <w:szCs w:val="21"/>
              </w:rPr>
              <w:t>：</w:t>
            </w:r>
            <w:r w:rsidR="00D61128">
              <w:rPr>
                <w:rFonts w:ascii="微软雅黑" w:eastAsia="微软雅黑" w:hAnsi="微软雅黑" w:cs="微软雅黑" w:hint="eastAsia"/>
                <w:b/>
                <w:bCs/>
                <w:color w:val="000000" w:themeColor="text1"/>
                <w:szCs w:val="21"/>
              </w:rPr>
              <w:t>更加明细的具体的分工，以及已经完成的工作和未来仍需要考虑的问题</w:t>
            </w:r>
          </w:p>
        </w:tc>
      </w:tr>
      <w:tr w:rsidR="00E3177C" w14:paraId="3BF1FB3B" w14:textId="77777777">
        <w:trPr>
          <w:trHeight w:val="627"/>
        </w:trPr>
        <w:tc>
          <w:tcPr>
            <w:tcW w:w="1804" w:type="dxa"/>
            <w:vAlign w:val="center"/>
          </w:tcPr>
          <w:p w14:paraId="568E376B" w14:textId="77777777" w:rsidR="00E3177C" w:rsidRDefault="00152D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备注</w:t>
            </w:r>
          </w:p>
        </w:tc>
        <w:tc>
          <w:tcPr>
            <w:tcW w:w="8856" w:type="dxa"/>
            <w:gridSpan w:val="3"/>
            <w:vAlign w:val="center"/>
          </w:tcPr>
          <w:p w14:paraId="28F0E0EF" w14:textId="25710290" w:rsidR="00E3177C" w:rsidRDefault="0074543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</w:tbl>
    <w:p w14:paraId="4D3FC812" w14:textId="77777777" w:rsidR="00E3177C" w:rsidRDefault="00E3177C">
      <w:pPr>
        <w:rPr>
          <w:sz w:val="10"/>
          <w:szCs w:val="13"/>
        </w:rPr>
      </w:pPr>
    </w:p>
    <w:sectPr w:rsidR="00E3177C">
      <w:headerReference w:type="default" r:id="rId10"/>
      <w:footerReference w:type="default" r:id="rId11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F6FDA" w14:textId="77777777" w:rsidR="00FC3931" w:rsidRDefault="00FC3931">
      <w:r>
        <w:separator/>
      </w:r>
    </w:p>
  </w:endnote>
  <w:endnote w:type="continuationSeparator" w:id="0">
    <w:p w14:paraId="7553277B" w14:textId="77777777" w:rsidR="00FC3931" w:rsidRDefault="00FC3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6AE69" w14:textId="77777777" w:rsidR="00E3177C" w:rsidRDefault="00152DB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320417" wp14:editId="4FD3B09C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2B2ABD" w14:textId="77777777" w:rsidR="00E3177C" w:rsidRDefault="00152DBB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320417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072B2ABD" w14:textId="77777777" w:rsidR="00E3177C" w:rsidRDefault="00152DBB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4F341" w14:textId="77777777" w:rsidR="00FC3931" w:rsidRDefault="00FC3931">
      <w:r>
        <w:separator/>
      </w:r>
    </w:p>
  </w:footnote>
  <w:footnote w:type="continuationSeparator" w:id="0">
    <w:p w14:paraId="2F8387F8" w14:textId="77777777" w:rsidR="00FC3931" w:rsidRDefault="00FC39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F6C90" w14:textId="77777777" w:rsidR="00E3177C" w:rsidRDefault="00E3177C">
    <w:pPr>
      <w:pStyle w:val="a5"/>
      <w:ind w:firstLineChars="400" w:firstLine="840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C9F977F"/>
    <w:multiLevelType w:val="singleLevel"/>
    <w:tmpl w:val="EC9F977F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9CF3E97"/>
    <w:rsid w:val="00023124"/>
    <w:rsid w:val="00041FAA"/>
    <w:rsid w:val="00052382"/>
    <w:rsid w:val="000724D5"/>
    <w:rsid w:val="00085C33"/>
    <w:rsid w:val="001032E1"/>
    <w:rsid w:val="00125F3B"/>
    <w:rsid w:val="00152DBB"/>
    <w:rsid w:val="0016170D"/>
    <w:rsid w:val="00184C2D"/>
    <w:rsid w:val="001851B7"/>
    <w:rsid w:val="001B7B65"/>
    <w:rsid w:val="001C29C5"/>
    <w:rsid w:val="001C763E"/>
    <w:rsid w:val="00237C4F"/>
    <w:rsid w:val="0024681A"/>
    <w:rsid w:val="00266E07"/>
    <w:rsid w:val="002A159C"/>
    <w:rsid w:val="002A1750"/>
    <w:rsid w:val="002C4B5C"/>
    <w:rsid w:val="002F6130"/>
    <w:rsid w:val="00332A2A"/>
    <w:rsid w:val="003F2961"/>
    <w:rsid w:val="004067DE"/>
    <w:rsid w:val="00420CBF"/>
    <w:rsid w:val="004315AF"/>
    <w:rsid w:val="00460DB5"/>
    <w:rsid w:val="00464FCC"/>
    <w:rsid w:val="00480B81"/>
    <w:rsid w:val="00493369"/>
    <w:rsid w:val="0049433C"/>
    <w:rsid w:val="004A0044"/>
    <w:rsid w:val="004C329C"/>
    <w:rsid w:val="0051228E"/>
    <w:rsid w:val="00525DA7"/>
    <w:rsid w:val="00561E18"/>
    <w:rsid w:val="00582B59"/>
    <w:rsid w:val="00615E56"/>
    <w:rsid w:val="00615F4E"/>
    <w:rsid w:val="00636386"/>
    <w:rsid w:val="00645C05"/>
    <w:rsid w:val="006B3798"/>
    <w:rsid w:val="006F5C44"/>
    <w:rsid w:val="0074543D"/>
    <w:rsid w:val="00761AFD"/>
    <w:rsid w:val="007E2C67"/>
    <w:rsid w:val="0080147D"/>
    <w:rsid w:val="00825F35"/>
    <w:rsid w:val="008522B2"/>
    <w:rsid w:val="009832D0"/>
    <w:rsid w:val="009859AB"/>
    <w:rsid w:val="009B4F66"/>
    <w:rsid w:val="00A1333A"/>
    <w:rsid w:val="00A13F96"/>
    <w:rsid w:val="00A77963"/>
    <w:rsid w:val="00AA4872"/>
    <w:rsid w:val="00AD1EE4"/>
    <w:rsid w:val="00B37B64"/>
    <w:rsid w:val="00B44E36"/>
    <w:rsid w:val="00BC3C11"/>
    <w:rsid w:val="00BE3EC9"/>
    <w:rsid w:val="00C1565E"/>
    <w:rsid w:val="00C25C90"/>
    <w:rsid w:val="00C4157C"/>
    <w:rsid w:val="00C42EBD"/>
    <w:rsid w:val="00CB6C8A"/>
    <w:rsid w:val="00D10A01"/>
    <w:rsid w:val="00D50E3B"/>
    <w:rsid w:val="00D61128"/>
    <w:rsid w:val="00D6278F"/>
    <w:rsid w:val="00D744F6"/>
    <w:rsid w:val="00DA0528"/>
    <w:rsid w:val="00E05B69"/>
    <w:rsid w:val="00E3177C"/>
    <w:rsid w:val="00E4007E"/>
    <w:rsid w:val="00E731D9"/>
    <w:rsid w:val="00E76740"/>
    <w:rsid w:val="00ED01AA"/>
    <w:rsid w:val="00ED5009"/>
    <w:rsid w:val="00F40CE9"/>
    <w:rsid w:val="00F57CA4"/>
    <w:rsid w:val="00FC3931"/>
    <w:rsid w:val="00FF5ABF"/>
    <w:rsid w:val="021D396E"/>
    <w:rsid w:val="03F5249B"/>
    <w:rsid w:val="04556F97"/>
    <w:rsid w:val="051D699A"/>
    <w:rsid w:val="06206A46"/>
    <w:rsid w:val="06260206"/>
    <w:rsid w:val="08B909B0"/>
    <w:rsid w:val="0B8E060E"/>
    <w:rsid w:val="0BA06B13"/>
    <w:rsid w:val="0BF2451A"/>
    <w:rsid w:val="0C6C0FD3"/>
    <w:rsid w:val="0CE14A23"/>
    <w:rsid w:val="0DC02A6C"/>
    <w:rsid w:val="0DFD4B42"/>
    <w:rsid w:val="0E671A94"/>
    <w:rsid w:val="0EE5371D"/>
    <w:rsid w:val="0F0D0F70"/>
    <w:rsid w:val="0FC07613"/>
    <w:rsid w:val="10395AA1"/>
    <w:rsid w:val="11520E85"/>
    <w:rsid w:val="11A76DB4"/>
    <w:rsid w:val="11AF54AA"/>
    <w:rsid w:val="12F52D87"/>
    <w:rsid w:val="13FB4FB7"/>
    <w:rsid w:val="149C4B87"/>
    <w:rsid w:val="15264A6D"/>
    <w:rsid w:val="152C703A"/>
    <w:rsid w:val="15C1620D"/>
    <w:rsid w:val="15DA7FB2"/>
    <w:rsid w:val="15DE585E"/>
    <w:rsid w:val="16BA393F"/>
    <w:rsid w:val="16D85AF8"/>
    <w:rsid w:val="174B112F"/>
    <w:rsid w:val="17580126"/>
    <w:rsid w:val="184403AA"/>
    <w:rsid w:val="1A210FDE"/>
    <w:rsid w:val="1A236AC9"/>
    <w:rsid w:val="1A6643D0"/>
    <w:rsid w:val="1BC01776"/>
    <w:rsid w:val="1C732379"/>
    <w:rsid w:val="1CBE01F8"/>
    <w:rsid w:val="1D165180"/>
    <w:rsid w:val="1D6F0ACF"/>
    <w:rsid w:val="1DBF448D"/>
    <w:rsid w:val="1DD75513"/>
    <w:rsid w:val="1F135EDF"/>
    <w:rsid w:val="1F3A68E9"/>
    <w:rsid w:val="202A43F2"/>
    <w:rsid w:val="222945FA"/>
    <w:rsid w:val="22605B4B"/>
    <w:rsid w:val="24FD3A51"/>
    <w:rsid w:val="25564BE6"/>
    <w:rsid w:val="259961CD"/>
    <w:rsid w:val="269602DC"/>
    <w:rsid w:val="274463AA"/>
    <w:rsid w:val="279167C5"/>
    <w:rsid w:val="27C66BCD"/>
    <w:rsid w:val="290E55AD"/>
    <w:rsid w:val="29DB310B"/>
    <w:rsid w:val="2BBC4AED"/>
    <w:rsid w:val="2CE83322"/>
    <w:rsid w:val="2CF03DAC"/>
    <w:rsid w:val="2D0851CA"/>
    <w:rsid w:val="2EE17423"/>
    <w:rsid w:val="2EEC318D"/>
    <w:rsid w:val="2F246B34"/>
    <w:rsid w:val="2FCD2F39"/>
    <w:rsid w:val="30757D55"/>
    <w:rsid w:val="30841160"/>
    <w:rsid w:val="30935A35"/>
    <w:rsid w:val="30AC101A"/>
    <w:rsid w:val="30AE1F26"/>
    <w:rsid w:val="30FF5F4A"/>
    <w:rsid w:val="327020E3"/>
    <w:rsid w:val="33111C0D"/>
    <w:rsid w:val="33D45FCF"/>
    <w:rsid w:val="33FC70DA"/>
    <w:rsid w:val="365029C9"/>
    <w:rsid w:val="36A31B8C"/>
    <w:rsid w:val="36F1351E"/>
    <w:rsid w:val="37CB2BCF"/>
    <w:rsid w:val="38910797"/>
    <w:rsid w:val="39CD0A21"/>
    <w:rsid w:val="3AFB0A44"/>
    <w:rsid w:val="3C867301"/>
    <w:rsid w:val="3D063004"/>
    <w:rsid w:val="3DFF095E"/>
    <w:rsid w:val="3E2B3C40"/>
    <w:rsid w:val="3EAD37A9"/>
    <w:rsid w:val="3EED304B"/>
    <w:rsid w:val="3FA52A44"/>
    <w:rsid w:val="44E67F13"/>
    <w:rsid w:val="45FC6C12"/>
    <w:rsid w:val="46955C70"/>
    <w:rsid w:val="47FD28CF"/>
    <w:rsid w:val="486F0965"/>
    <w:rsid w:val="48AC2AF2"/>
    <w:rsid w:val="4B036AD3"/>
    <w:rsid w:val="4C0D04A1"/>
    <w:rsid w:val="4C711334"/>
    <w:rsid w:val="4D577DB2"/>
    <w:rsid w:val="4E670C80"/>
    <w:rsid w:val="4E7C7EAC"/>
    <w:rsid w:val="4E816308"/>
    <w:rsid w:val="50147253"/>
    <w:rsid w:val="508D3D40"/>
    <w:rsid w:val="50CB410B"/>
    <w:rsid w:val="51223A6F"/>
    <w:rsid w:val="51CB09ED"/>
    <w:rsid w:val="539376DA"/>
    <w:rsid w:val="53A1580E"/>
    <w:rsid w:val="540B41BA"/>
    <w:rsid w:val="54BF4E8C"/>
    <w:rsid w:val="56552DB1"/>
    <w:rsid w:val="565E2F6F"/>
    <w:rsid w:val="566D5812"/>
    <w:rsid w:val="56EF74F1"/>
    <w:rsid w:val="56F52E5C"/>
    <w:rsid w:val="57042357"/>
    <w:rsid w:val="57690C30"/>
    <w:rsid w:val="57E025E7"/>
    <w:rsid w:val="581E5C56"/>
    <w:rsid w:val="598B3CC7"/>
    <w:rsid w:val="59CF3E97"/>
    <w:rsid w:val="5B4E559C"/>
    <w:rsid w:val="5B762739"/>
    <w:rsid w:val="5B9D73A8"/>
    <w:rsid w:val="5CAA4341"/>
    <w:rsid w:val="5D2E45AE"/>
    <w:rsid w:val="5E151557"/>
    <w:rsid w:val="5F2B6AB1"/>
    <w:rsid w:val="5F7C5F92"/>
    <w:rsid w:val="60517023"/>
    <w:rsid w:val="60E261B6"/>
    <w:rsid w:val="615D3F8D"/>
    <w:rsid w:val="620F4A29"/>
    <w:rsid w:val="623B2275"/>
    <w:rsid w:val="623D0E3C"/>
    <w:rsid w:val="62A761C6"/>
    <w:rsid w:val="6378128C"/>
    <w:rsid w:val="63C028E0"/>
    <w:rsid w:val="652032D3"/>
    <w:rsid w:val="65804828"/>
    <w:rsid w:val="65DE0CBC"/>
    <w:rsid w:val="668E797D"/>
    <w:rsid w:val="675A6603"/>
    <w:rsid w:val="68EB4279"/>
    <w:rsid w:val="69130BEE"/>
    <w:rsid w:val="69727348"/>
    <w:rsid w:val="6A156F7D"/>
    <w:rsid w:val="6A526D36"/>
    <w:rsid w:val="6C8E0911"/>
    <w:rsid w:val="6C8E6DB9"/>
    <w:rsid w:val="6E030FC7"/>
    <w:rsid w:val="6F8A241E"/>
    <w:rsid w:val="7106704F"/>
    <w:rsid w:val="72CE202D"/>
    <w:rsid w:val="73E11580"/>
    <w:rsid w:val="7467148B"/>
    <w:rsid w:val="75AC4492"/>
    <w:rsid w:val="766C5B54"/>
    <w:rsid w:val="768659D3"/>
    <w:rsid w:val="77F70959"/>
    <w:rsid w:val="78B97953"/>
    <w:rsid w:val="7AB50447"/>
    <w:rsid w:val="7B0D5473"/>
    <w:rsid w:val="7B8A3AE2"/>
    <w:rsid w:val="7BA50D6F"/>
    <w:rsid w:val="7D0F7F63"/>
    <w:rsid w:val="7F3C40CC"/>
    <w:rsid w:val="7F4D0035"/>
    <w:rsid w:val="7FAE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6F3EC1"/>
  <w15:docId w15:val="{303BEE76-440A-4551-9745-8B157F92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1938\AppData\Roaming\kingsoft\office6\templates\download\676fbd3b-2a10-4769-8415-f35ec740d88e\&#21608;&#20363;&#20250;&#20250;&#35758;&#35760;&#24405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4727B42-922B-4D59-9DA4-0B22743D2F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周例会会议记录.docx</Template>
  <TotalTime>147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帝王的带刀侍卫</dc:creator>
  <cp:lastModifiedBy>王聪</cp:lastModifiedBy>
  <cp:revision>78</cp:revision>
  <dcterms:created xsi:type="dcterms:W3CDTF">2021-03-28T12:57:00Z</dcterms:created>
  <dcterms:modified xsi:type="dcterms:W3CDTF">2021-07-07T14:17:00Z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KSOTemplateUUID">
    <vt:lpwstr>v1.0_mb_gEzqH1XKTxosuZ5PFi81cw==</vt:lpwstr>
  </property>
  <property fmtid="{D5CDD505-2E9C-101B-9397-08002B2CF9AE}" pid="4" name="ICV">
    <vt:lpwstr>A73E181FBF564005A4D17E58B7C0F79E</vt:lpwstr>
  </property>
</Properties>
</file>