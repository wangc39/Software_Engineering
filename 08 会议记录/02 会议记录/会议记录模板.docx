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E5A95" w14:textId="77777777" w:rsidR="00E3177C" w:rsidRDefault="00152DBB">
      <w:pPr>
        <w:jc w:val="center"/>
        <w:rPr>
          <w:sz w:val="36"/>
          <w:szCs w:val="44"/>
        </w:rPr>
      </w:pPr>
      <w:r>
        <w:rPr>
          <w:rFonts w:hint="eastAsia"/>
          <w:b/>
          <w:bCs/>
          <w:sz w:val="44"/>
          <w:szCs w:val="44"/>
        </w:rPr>
        <w:t>会议记录</w:t>
      </w:r>
    </w:p>
    <w:p w14:paraId="43B5FB8B" w14:textId="77777777" w:rsidR="00E3177C" w:rsidRDefault="00E3177C">
      <w:pPr>
        <w:rPr>
          <w:sz w:val="13"/>
          <w:szCs w:val="16"/>
        </w:rPr>
      </w:pPr>
    </w:p>
    <w:tbl>
      <w:tblPr>
        <w:tblStyle w:val="a7"/>
        <w:tblW w:w="10660" w:type="dxa"/>
        <w:tblInd w:w="-1014" w:type="dxa"/>
        <w:tblLayout w:type="fixed"/>
        <w:tblLook w:val="04A0" w:firstRow="1" w:lastRow="0" w:firstColumn="1" w:lastColumn="0" w:noHBand="0" w:noVBand="1"/>
      </w:tblPr>
      <w:tblGrid>
        <w:gridCol w:w="1804"/>
        <w:gridCol w:w="3526"/>
        <w:gridCol w:w="1919"/>
        <w:gridCol w:w="3411"/>
      </w:tblGrid>
      <w:tr w:rsidR="00E3177C" w14:paraId="62C69B2B" w14:textId="77777777">
        <w:trPr>
          <w:trHeight w:val="597"/>
        </w:trPr>
        <w:tc>
          <w:tcPr>
            <w:tcW w:w="1804" w:type="dxa"/>
            <w:vAlign w:val="center"/>
          </w:tcPr>
          <w:p w14:paraId="377FCF2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会议主题</w:t>
            </w:r>
          </w:p>
        </w:tc>
        <w:tc>
          <w:tcPr>
            <w:tcW w:w="3526" w:type="dxa"/>
            <w:vAlign w:val="center"/>
          </w:tcPr>
          <w:p w14:paraId="3D3BB65B" w14:textId="77777777" w:rsidR="00E3177C" w:rsidRDefault="00152DB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小组周例会</w:t>
            </w:r>
          </w:p>
        </w:tc>
        <w:tc>
          <w:tcPr>
            <w:tcW w:w="1919" w:type="dxa"/>
            <w:vAlign w:val="center"/>
          </w:tcPr>
          <w:p w14:paraId="36CFA610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会议日期</w:t>
            </w:r>
            <w:r>
              <w:rPr>
                <w:rFonts w:hint="eastAsia"/>
                <w:b/>
                <w:bCs/>
                <w:sz w:val="24"/>
              </w:rPr>
              <w:t xml:space="preserve"> </w:t>
            </w:r>
          </w:p>
        </w:tc>
        <w:tc>
          <w:tcPr>
            <w:tcW w:w="3411" w:type="dxa"/>
            <w:vAlign w:val="center"/>
          </w:tcPr>
          <w:p w14:paraId="572287F5" w14:textId="77777777" w:rsidR="00E3177C" w:rsidRDefault="00152DBB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     </w:t>
            </w:r>
          </w:p>
        </w:tc>
      </w:tr>
      <w:tr w:rsidR="00E3177C" w14:paraId="62E481D0" w14:textId="77777777">
        <w:trPr>
          <w:trHeight w:val="549"/>
        </w:trPr>
        <w:tc>
          <w:tcPr>
            <w:tcW w:w="1804" w:type="dxa"/>
            <w:vAlign w:val="center"/>
          </w:tcPr>
          <w:p w14:paraId="783BA04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会议地点</w:t>
            </w:r>
          </w:p>
        </w:tc>
        <w:tc>
          <w:tcPr>
            <w:tcW w:w="3526" w:type="dxa"/>
            <w:vAlign w:val="center"/>
          </w:tcPr>
          <w:p w14:paraId="2281A874" w14:textId="77777777" w:rsidR="00E3177C" w:rsidRDefault="00152DBB">
            <w:pPr>
              <w:ind w:firstLineChars="600" w:firstLine="1260"/>
              <w:jc w:val="left"/>
              <w:rPr>
                <w:szCs w:val="21"/>
              </w:rPr>
            </w:pPr>
            <w:r>
              <w:rPr>
                <w:szCs w:val="21"/>
              </w:rPr>
              <w:t>腾讯会议</w:t>
            </w:r>
          </w:p>
        </w:tc>
        <w:tc>
          <w:tcPr>
            <w:tcW w:w="1919" w:type="dxa"/>
            <w:vAlign w:val="center"/>
          </w:tcPr>
          <w:p w14:paraId="632834FE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记录人</w:t>
            </w:r>
          </w:p>
        </w:tc>
        <w:tc>
          <w:tcPr>
            <w:tcW w:w="3411" w:type="dxa"/>
            <w:vAlign w:val="center"/>
          </w:tcPr>
          <w:p w14:paraId="1885DFB9" w14:textId="28E20177" w:rsidR="00E3177C" w:rsidRDefault="00734D5E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x</w:t>
            </w:r>
            <w:r>
              <w:rPr>
                <w:szCs w:val="21"/>
              </w:rPr>
              <w:t>xx</w:t>
            </w:r>
          </w:p>
        </w:tc>
      </w:tr>
      <w:tr w:rsidR="00E3177C" w14:paraId="1B44F32A" w14:textId="77777777">
        <w:trPr>
          <w:trHeight w:val="720"/>
        </w:trPr>
        <w:tc>
          <w:tcPr>
            <w:tcW w:w="1804" w:type="dxa"/>
            <w:vAlign w:val="center"/>
          </w:tcPr>
          <w:p w14:paraId="7354FEF2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参加人员</w:t>
            </w:r>
          </w:p>
        </w:tc>
        <w:tc>
          <w:tcPr>
            <w:tcW w:w="8856" w:type="dxa"/>
            <w:gridSpan w:val="3"/>
            <w:vAlign w:val="center"/>
          </w:tcPr>
          <w:p w14:paraId="1EC589D2" w14:textId="7E15AFA8" w:rsidR="00E3177C" w:rsidRDefault="003B48C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Xxx</w:t>
            </w:r>
            <w:r>
              <w:rPr>
                <w:rFonts w:hint="eastAsia"/>
                <w:szCs w:val="21"/>
              </w:rPr>
              <w:t>、</w:t>
            </w:r>
            <w:r>
              <w:rPr>
                <w:rFonts w:hint="eastAsia"/>
                <w:szCs w:val="21"/>
              </w:rPr>
              <w:t>xxx</w:t>
            </w:r>
          </w:p>
        </w:tc>
      </w:tr>
      <w:tr w:rsidR="00E3177C" w14:paraId="45B515EB" w14:textId="77777777">
        <w:trPr>
          <w:trHeight w:val="720"/>
        </w:trPr>
        <w:tc>
          <w:tcPr>
            <w:tcW w:w="1804" w:type="dxa"/>
            <w:vAlign w:val="center"/>
          </w:tcPr>
          <w:p w14:paraId="3F315CBD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到会情况</w:t>
            </w:r>
          </w:p>
        </w:tc>
        <w:tc>
          <w:tcPr>
            <w:tcW w:w="8856" w:type="dxa"/>
            <w:gridSpan w:val="3"/>
            <w:vAlign w:val="center"/>
          </w:tcPr>
          <w:p w14:paraId="63BF8744" w14:textId="77777777" w:rsidR="00E3177C" w:rsidRDefault="00152DBB">
            <w:pPr>
              <w:jc w:val="left"/>
              <w:rPr>
                <w:szCs w:val="21"/>
              </w:rPr>
            </w:pPr>
            <w:r>
              <w:rPr>
                <w:rFonts w:hint="eastAsia"/>
              </w:rPr>
              <w:t>应到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人，实到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人</w:t>
            </w:r>
          </w:p>
        </w:tc>
      </w:tr>
      <w:tr w:rsidR="00E3177C" w14:paraId="0199D055" w14:textId="77777777">
        <w:trPr>
          <w:trHeight w:val="586"/>
        </w:trPr>
        <w:tc>
          <w:tcPr>
            <w:tcW w:w="1804" w:type="dxa"/>
            <w:vAlign w:val="center"/>
          </w:tcPr>
          <w:p w14:paraId="4F16A685" w14:textId="77777777" w:rsidR="00E3177C" w:rsidRDefault="00152DBB"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会议议题</w:t>
            </w:r>
          </w:p>
        </w:tc>
        <w:tc>
          <w:tcPr>
            <w:tcW w:w="8856" w:type="dxa"/>
            <w:gridSpan w:val="3"/>
            <w:vAlign w:val="center"/>
          </w:tcPr>
          <w:p w14:paraId="32FF2777" w14:textId="19821983" w:rsidR="00E3177C" w:rsidRDefault="003B48C3">
            <w:pPr>
              <w:jc w:val="left"/>
              <w:rPr>
                <w:szCs w:val="21"/>
              </w:rPr>
            </w:pPr>
            <w:r>
              <w:rPr>
                <w:szCs w:val="21"/>
              </w:rPr>
              <w:t>xxx</w:t>
            </w:r>
          </w:p>
        </w:tc>
      </w:tr>
      <w:tr w:rsidR="00E3177C" w14:paraId="3C926089" w14:textId="77777777">
        <w:trPr>
          <w:trHeight w:val="8579"/>
        </w:trPr>
        <w:tc>
          <w:tcPr>
            <w:tcW w:w="1804" w:type="dxa"/>
            <w:vAlign w:val="center"/>
          </w:tcPr>
          <w:p w14:paraId="04DA0707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会议内容</w:t>
            </w:r>
          </w:p>
        </w:tc>
        <w:tc>
          <w:tcPr>
            <w:tcW w:w="8856" w:type="dxa"/>
            <w:gridSpan w:val="3"/>
          </w:tcPr>
          <w:p w14:paraId="3B4C4939" w14:textId="71D5A952" w:rsidR="00E3177C" w:rsidRDefault="003B48C3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/>
                <w:b/>
                <w:bCs/>
                <w:szCs w:val="21"/>
              </w:rPr>
              <w:t xml:space="preserve"> </w:t>
            </w:r>
          </w:p>
          <w:p w14:paraId="78A1DF16" w14:textId="77777777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一、进度汇报：</w:t>
            </w:r>
          </w:p>
          <w:p w14:paraId="74F8459A" w14:textId="77777777" w:rsidR="00E3177C" w:rsidRDefault="00E3177C">
            <w:pPr>
              <w:spacing w:line="0" w:lineRule="atLeast"/>
              <w:ind w:left="420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73931376" w14:textId="77777777" w:rsidR="00E3177C" w:rsidRDefault="00152DBB">
            <w:pPr>
              <w:numPr>
                <w:ilvl w:val="0"/>
                <w:numId w:val="1"/>
              </w:num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工作安排：</w:t>
            </w:r>
          </w:p>
          <w:p w14:paraId="6C5E9312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b/>
                <w:bCs/>
                <w:szCs w:val="21"/>
              </w:rPr>
            </w:pPr>
          </w:p>
          <w:p w14:paraId="5753FF53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4C76FB9B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szCs w:val="21"/>
              </w:rPr>
            </w:pPr>
          </w:p>
          <w:p w14:paraId="0B9F3BBC" w14:textId="2CCD9AE9" w:rsidR="00E3177C" w:rsidRDefault="00152DBB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  <w:r>
              <w:rPr>
                <w:rFonts w:ascii="微软雅黑" w:eastAsia="微软雅黑" w:hAnsi="微软雅黑" w:cs="微软雅黑" w:hint="eastAsia"/>
                <w:b/>
                <w:bCs/>
                <w:szCs w:val="21"/>
              </w:rPr>
              <w:t>会议总结：</w:t>
            </w:r>
          </w:p>
          <w:p w14:paraId="76C34747" w14:textId="77777777" w:rsidR="00E3177C" w:rsidRDefault="00E3177C">
            <w:pPr>
              <w:spacing w:line="0" w:lineRule="atLeast"/>
              <w:jc w:val="left"/>
              <w:rPr>
                <w:rFonts w:ascii="微软雅黑" w:eastAsia="微软雅黑" w:hAnsi="微软雅黑" w:cs="微软雅黑"/>
                <w:color w:val="000000" w:themeColor="text1"/>
                <w:szCs w:val="21"/>
              </w:rPr>
            </w:pPr>
          </w:p>
        </w:tc>
      </w:tr>
      <w:tr w:rsidR="00E3177C" w14:paraId="3BF1FB3B" w14:textId="77777777">
        <w:trPr>
          <w:trHeight w:val="627"/>
        </w:trPr>
        <w:tc>
          <w:tcPr>
            <w:tcW w:w="1804" w:type="dxa"/>
            <w:vAlign w:val="center"/>
          </w:tcPr>
          <w:p w14:paraId="568E376B" w14:textId="77777777" w:rsidR="00E3177C" w:rsidRDefault="00152DBB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8856" w:type="dxa"/>
            <w:gridSpan w:val="3"/>
            <w:vAlign w:val="center"/>
          </w:tcPr>
          <w:p w14:paraId="28F0E0EF" w14:textId="77777777" w:rsidR="00E3177C" w:rsidRDefault="00E3177C">
            <w:pPr>
              <w:jc w:val="left"/>
              <w:rPr>
                <w:sz w:val="24"/>
              </w:rPr>
            </w:pPr>
          </w:p>
        </w:tc>
      </w:tr>
    </w:tbl>
    <w:p w14:paraId="4D3FC812" w14:textId="77777777" w:rsidR="00E3177C" w:rsidRDefault="00E3177C">
      <w:pPr>
        <w:rPr>
          <w:sz w:val="10"/>
          <w:szCs w:val="13"/>
        </w:rPr>
      </w:pPr>
    </w:p>
    <w:sectPr w:rsidR="00E3177C">
      <w:headerReference w:type="default" r:id="rId9"/>
      <w:footerReference w:type="default" r:id="rId10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A1301" w14:textId="77777777" w:rsidR="00552C66" w:rsidRDefault="00552C66">
      <w:r>
        <w:separator/>
      </w:r>
    </w:p>
  </w:endnote>
  <w:endnote w:type="continuationSeparator" w:id="0">
    <w:p w14:paraId="2FED7B56" w14:textId="77777777" w:rsidR="00552C66" w:rsidRDefault="00552C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76AE69" w14:textId="77777777" w:rsidR="00E3177C" w:rsidRDefault="00152DBB">
    <w:pPr>
      <w:pStyle w:val="a4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E320417" wp14:editId="4FD3B09C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072B2ABD" w14:textId="77777777" w:rsidR="00E3177C" w:rsidRDefault="00152DBB">
                          <w:pPr>
                            <w:pStyle w:val="a4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</w:rPr>
                            <w:t>1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E320417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6" type="#_x0000_t202" style="position:absolute;margin-left:92.8pt;margin-top:0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" filled="f" stroked="f" strokeweight=".5pt">
              <v:textbox style="mso-fit-shape-to-text:t" inset="0,0,0,0">
                <w:txbxContent>
                  <w:p w14:paraId="072B2ABD" w14:textId="77777777" w:rsidR="00E3177C" w:rsidRDefault="00152DBB">
                    <w:pPr>
                      <w:pStyle w:val="a4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rPr>
                        <w:rFonts w:hint="eastAsia"/>
                      </w:rPr>
                      <w:t>1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B981F" w14:textId="77777777" w:rsidR="00552C66" w:rsidRDefault="00552C66">
      <w:r>
        <w:separator/>
      </w:r>
    </w:p>
  </w:footnote>
  <w:footnote w:type="continuationSeparator" w:id="0">
    <w:p w14:paraId="72060049" w14:textId="77777777" w:rsidR="00552C66" w:rsidRDefault="00552C6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7F6C90" w14:textId="77777777" w:rsidR="00E3177C" w:rsidRDefault="00E3177C">
    <w:pPr>
      <w:pStyle w:val="a5"/>
      <w:ind w:firstLineChars="400" w:firstLine="840"/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C9F977F"/>
    <w:multiLevelType w:val="singleLevel"/>
    <w:tmpl w:val="EC9F977F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9CF3E97"/>
    <w:rsid w:val="00152DBB"/>
    <w:rsid w:val="003B48C3"/>
    <w:rsid w:val="004067DE"/>
    <w:rsid w:val="00552C66"/>
    <w:rsid w:val="00734D5E"/>
    <w:rsid w:val="00E3177C"/>
    <w:rsid w:val="021D396E"/>
    <w:rsid w:val="03F5249B"/>
    <w:rsid w:val="04556F97"/>
    <w:rsid w:val="051D699A"/>
    <w:rsid w:val="06206A46"/>
    <w:rsid w:val="06260206"/>
    <w:rsid w:val="08B909B0"/>
    <w:rsid w:val="0B8E060E"/>
    <w:rsid w:val="0BA06B13"/>
    <w:rsid w:val="0BF2451A"/>
    <w:rsid w:val="0C6C0FD3"/>
    <w:rsid w:val="0CE14A23"/>
    <w:rsid w:val="0DC02A6C"/>
    <w:rsid w:val="0DFD4B42"/>
    <w:rsid w:val="0E671A94"/>
    <w:rsid w:val="0EE5371D"/>
    <w:rsid w:val="0F0D0F70"/>
    <w:rsid w:val="0FC07613"/>
    <w:rsid w:val="10395AA1"/>
    <w:rsid w:val="11520E85"/>
    <w:rsid w:val="11A76DB4"/>
    <w:rsid w:val="11AF54AA"/>
    <w:rsid w:val="12F52D87"/>
    <w:rsid w:val="13FB4FB7"/>
    <w:rsid w:val="149C4B87"/>
    <w:rsid w:val="15264A6D"/>
    <w:rsid w:val="152C703A"/>
    <w:rsid w:val="15C1620D"/>
    <w:rsid w:val="15DA7FB2"/>
    <w:rsid w:val="15DE585E"/>
    <w:rsid w:val="16BA393F"/>
    <w:rsid w:val="16D85AF8"/>
    <w:rsid w:val="174B112F"/>
    <w:rsid w:val="17580126"/>
    <w:rsid w:val="184403AA"/>
    <w:rsid w:val="1A210FDE"/>
    <w:rsid w:val="1A236AC9"/>
    <w:rsid w:val="1A6643D0"/>
    <w:rsid w:val="1BC01776"/>
    <w:rsid w:val="1C732379"/>
    <w:rsid w:val="1CBE01F8"/>
    <w:rsid w:val="1D165180"/>
    <w:rsid w:val="1D6F0ACF"/>
    <w:rsid w:val="1DBF448D"/>
    <w:rsid w:val="1DD75513"/>
    <w:rsid w:val="1F135EDF"/>
    <w:rsid w:val="1F3A68E9"/>
    <w:rsid w:val="202A43F2"/>
    <w:rsid w:val="222945FA"/>
    <w:rsid w:val="22605B4B"/>
    <w:rsid w:val="24FD3A51"/>
    <w:rsid w:val="25564BE6"/>
    <w:rsid w:val="259961CD"/>
    <w:rsid w:val="269602DC"/>
    <w:rsid w:val="274463AA"/>
    <w:rsid w:val="279167C5"/>
    <w:rsid w:val="27C66BCD"/>
    <w:rsid w:val="290E55AD"/>
    <w:rsid w:val="29DB310B"/>
    <w:rsid w:val="2BBC4AED"/>
    <w:rsid w:val="2CE83322"/>
    <w:rsid w:val="2CF03DAC"/>
    <w:rsid w:val="2D0851CA"/>
    <w:rsid w:val="2EE17423"/>
    <w:rsid w:val="2EEC318D"/>
    <w:rsid w:val="2F246B34"/>
    <w:rsid w:val="2FCD2F39"/>
    <w:rsid w:val="30757D55"/>
    <w:rsid w:val="30841160"/>
    <w:rsid w:val="30935A35"/>
    <w:rsid w:val="30AC101A"/>
    <w:rsid w:val="30AE1F26"/>
    <w:rsid w:val="30FF5F4A"/>
    <w:rsid w:val="327020E3"/>
    <w:rsid w:val="33111C0D"/>
    <w:rsid w:val="33D45FCF"/>
    <w:rsid w:val="33FC70DA"/>
    <w:rsid w:val="365029C9"/>
    <w:rsid w:val="36A31B8C"/>
    <w:rsid w:val="36F1351E"/>
    <w:rsid w:val="37CB2BCF"/>
    <w:rsid w:val="38910797"/>
    <w:rsid w:val="39CD0A21"/>
    <w:rsid w:val="3AFB0A44"/>
    <w:rsid w:val="3C867301"/>
    <w:rsid w:val="3D063004"/>
    <w:rsid w:val="3DFF095E"/>
    <w:rsid w:val="3E2B3C40"/>
    <w:rsid w:val="3EAD37A9"/>
    <w:rsid w:val="3EED304B"/>
    <w:rsid w:val="3FA52A44"/>
    <w:rsid w:val="44E67F13"/>
    <w:rsid w:val="45FC6C12"/>
    <w:rsid w:val="46955C70"/>
    <w:rsid w:val="47FD28CF"/>
    <w:rsid w:val="486F0965"/>
    <w:rsid w:val="48AC2AF2"/>
    <w:rsid w:val="4B036AD3"/>
    <w:rsid w:val="4C0D04A1"/>
    <w:rsid w:val="4C711334"/>
    <w:rsid w:val="4D577DB2"/>
    <w:rsid w:val="4E670C80"/>
    <w:rsid w:val="4E7C7EAC"/>
    <w:rsid w:val="4E816308"/>
    <w:rsid w:val="50147253"/>
    <w:rsid w:val="508D3D40"/>
    <w:rsid w:val="50CB410B"/>
    <w:rsid w:val="51223A6F"/>
    <w:rsid w:val="51CB09ED"/>
    <w:rsid w:val="539376DA"/>
    <w:rsid w:val="53A1580E"/>
    <w:rsid w:val="540B41BA"/>
    <w:rsid w:val="54BF4E8C"/>
    <w:rsid w:val="56552DB1"/>
    <w:rsid w:val="565E2F6F"/>
    <w:rsid w:val="566D5812"/>
    <w:rsid w:val="56EF74F1"/>
    <w:rsid w:val="56F52E5C"/>
    <w:rsid w:val="57042357"/>
    <w:rsid w:val="57690C30"/>
    <w:rsid w:val="57E025E7"/>
    <w:rsid w:val="581E5C56"/>
    <w:rsid w:val="598B3CC7"/>
    <w:rsid w:val="59CF3E97"/>
    <w:rsid w:val="5B4E559C"/>
    <w:rsid w:val="5B762739"/>
    <w:rsid w:val="5B9D73A8"/>
    <w:rsid w:val="5CAA4341"/>
    <w:rsid w:val="5D2E45AE"/>
    <w:rsid w:val="5E151557"/>
    <w:rsid w:val="5F2B6AB1"/>
    <w:rsid w:val="5F7C5F92"/>
    <w:rsid w:val="60517023"/>
    <w:rsid w:val="60E261B6"/>
    <w:rsid w:val="615D3F8D"/>
    <w:rsid w:val="620F4A29"/>
    <w:rsid w:val="623B2275"/>
    <w:rsid w:val="623D0E3C"/>
    <w:rsid w:val="62A761C6"/>
    <w:rsid w:val="6378128C"/>
    <w:rsid w:val="63C028E0"/>
    <w:rsid w:val="652032D3"/>
    <w:rsid w:val="65804828"/>
    <w:rsid w:val="65DE0CBC"/>
    <w:rsid w:val="668E797D"/>
    <w:rsid w:val="675A6603"/>
    <w:rsid w:val="68EB4279"/>
    <w:rsid w:val="69130BEE"/>
    <w:rsid w:val="69727348"/>
    <w:rsid w:val="6A156F7D"/>
    <w:rsid w:val="6A526D36"/>
    <w:rsid w:val="6C8E0911"/>
    <w:rsid w:val="6C8E6DB9"/>
    <w:rsid w:val="6E030FC7"/>
    <w:rsid w:val="6F8A241E"/>
    <w:rsid w:val="7106704F"/>
    <w:rsid w:val="72CE202D"/>
    <w:rsid w:val="73E11580"/>
    <w:rsid w:val="7467148B"/>
    <w:rsid w:val="75AC4492"/>
    <w:rsid w:val="766C5B54"/>
    <w:rsid w:val="768659D3"/>
    <w:rsid w:val="77F70959"/>
    <w:rsid w:val="78B97953"/>
    <w:rsid w:val="7AB50447"/>
    <w:rsid w:val="7B0D5473"/>
    <w:rsid w:val="7B8A3AE2"/>
    <w:rsid w:val="7BA50D6F"/>
    <w:rsid w:val="7D0F7F63"/>
    <w:rsid w:val="7F3C40CC"/>
    <w:rsid w:val="7F4D0035"/>
    <w:rsid w:val="7FAE5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66F3EC1"/>
  <w15:docId w15:val="{303BEE76-440A-4551-9745-8B157F922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 w:unhideWhenUsed="1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qFormat/>
    <w:pPr>
      <w:jc w:val="left"/>
    </w:pPr>
  </w:style>
  <w:style w:type="paragraph" w:styleId="a4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21938\AppData\Roaming\kingsoft\office6\templates\download\676fbd3b-2a10-4769-8415-f35ec740d88e\&#21608;&#20363;&#20250;&#20250;&#35758;&#35760;&#24405;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14727B42-922B-4D59-9DA4-0B22743D2F2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周例会会议记录.docx</Template>
  <TotalTime>45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帝王的带刀侍卫</dc:creator>
  <cp:lastModifiedBy>王聪</cp:lastModifiedBy>
  <cp:revision>4</cp:revision>
  <dcterms:created xsi:type="dcterms:W3CDTF">2021-03-28T12:57:00Z</dcterms:created>
  <dcterms:modified xsi:type="dcterms:W3CDTF">2021-04-21T10:05:00Z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2052-11.1.0.10356</vt:lpwstr>
  </property>
  <property fmtid="{D5CDD505-2E9C-101B-9397-08002B2CF9AE}" pid="3" name="KSOTemplateUUID">
    <vt:lpwstr>v1.0_mb_gEzqH1XKTxosuZ5PFi81cw==</vt:lpwstr>
  </property>
  <property fmtid="{D5CDD505-2E9C-101B-9397-08002B2CF9AE}" pid="4" name="ICV">
    <vt:lpwstr>A73E181FBF564005A4D17E58B7C0F79E</vt:lpwstr>
  </property>
</Properties>
</file>