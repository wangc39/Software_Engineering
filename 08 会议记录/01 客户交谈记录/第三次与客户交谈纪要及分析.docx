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39E47440" w:rsidR="00E3177C" w:rsidRDefault="003B3660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第</w:t>
      </w:r>
      <w:r w:rsidR="00E17FFE">
        <w:rPr>
          <w:rFonts w:hint="eastAsia"/>
          <w:b/>
          <w:bCs/>
          <w:sz w:val="44"/>
          <w:szCs w:val="44"/>
        </w:rPr>
        <w:t>三</w:t>
      </w:r>
      <w:r>
        <w:rPr>
          <w:rFonts w:hint="eastAsia"/>
          <w:b/>
          <w:bCs/>
          <w:sz w:val="44"/>
          <w:szCs w:val="44"/>
        </w:rPr>
        <w:t>次客户</w:t>
      </w:r>
      <w:r w:rsidR="003124E9">
        <w:rPr>
          <w:rFonts w:hint="eastAsia"/>
          <w:b/>
          <w:bCs/>
          <w:sz w:val="44"/>
          <w:szCs w:val="44"/>
        </w:rPr>
        <w:t>访谈</w:t>
      </w:r>
      <w:r w:rsidR="00152DBB">
        <w:rPr>
          <w:rFonts w:hint="eastAsia"/>
          <w:b/>
          <w:bCs/>
          <w:sz w:val="44"/>
          <w:szCs w:val="44"/>
        </w:rPr>
        <w:t>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04D78DE0" w:rsidR="00E3177C" w:rsidRDefault="00FB569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访谈</w:t>
            </w:r>
            <w:r w:rsidR="00152DBB">
              <w:rPr>
                <w:rFonts w:hint="eastAsia"/>
                <w:b/>
                <w:bCs/>
                <w:sz w:val="24"/>
              </w:rPr>
              <w:t>主题</w:t>
            </w:r>
          </w:p>
        </w:tc>
        <w:tc>
          <w:tcPr>
            <w:tcW w:w="3526" w:type="dxa"/>
            <w:vAlign w:val="center"/>
          </w:tcPr>
          <w:p w14:paraId="3D3BB65B" w14:textId="50E576DF" w:rsidR="00E3177C" w:rsidRDefault="008F6F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客户访谈记录</w:t>
            </w:r>
          </w:p>
        </w:tc>
        <w:tc>
          <w:tcPr>
            <w:tcW w:w="1919" w:type="dxa"/>
            <w:vAlign w:val="center"/>
          </w:tcPr>
          <w:p w14:paraId="36CFA610" w14:textId="43A37ED0" w:rsidR="00E3177C" w:rsidRDefault="00FB569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访谈</w:t>
            </w:r>
            <w:r w:rsidR="00152DBB">
              <w:rPr>
                <w:rFonts w:hint="eastAsia"/>
                <w:b/>
                <w:bCs/>
                <w:sz w:val="24"/>
              </w:rPr>
              <w:t>日期</w:t>
            </w:r>
            <w:r w:rsidR="00152DBB"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7BDE3006" w:rsidR="00E3177C" w:rsidRDefault="00863F6A" w:rsidP="00172E0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2021/</w:t>
            </w:r>
            <w:r w:rsidR="00E74331"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/</w:t>
            </w:r>
            <w:r w:rsidR="00123F37">
              <w:rPr>
                <w:rFonts w:hint="eastAsia"/>
                <w:szCs w:val="21"/>
              </w:rPr>
              <w:t>1</w:t>
            </w:r>
            <w:r w:rsidR="00E74331">
              <w:rPr>
                <w:rFonts w:hint="eastAsia"/>
                <w:szCs w:val="21"/>
              </w:rPr>
              <w:t>1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52E8CF59" w:rsidR="00E3177C" w:rsidRDefault="00FB569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访谈</w:t>
            </w:r>
            <w:r w:rsidR="00152DBB">
              <w:rPr>
                <w:rFonts w:hint="eastAsia"/>
                <w:b/>
                <w:bCs/>
                <w:sz w:val="24"/>
              </w:rPr>
              <w:t>地点</w:t>
            </w:r>
          </w:p>
        </w:tc>
        <w:tc>
          <w:tcPr>
            <w:tcW w:w="3526" w:type="dxa"/>
            <w:vAlign w:val="center"/>
          </w:tcPr>
          <w:p w14:paraId="2281A874" w14:textId="464845CF" w:rsidR="00E3177C" w:rsidRDefault="00A2363D" w:rsidP="000D45E0">
            <w:pPr>
              <w:ind w:firstLineChars="50" w:firstLine="105"/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微信电话</w:t>
            </w:r>
            <w:r w:rsidR="00C52AC2">
              <w:rPr>
                <w:rFonts w:hint="eastAsia"/>
                <w:szCs w:val="21"/>
              </w:rPr>
              <w:t>、微信聊天</w:t>
            </w:r>
            <w:proofErr w:type="gramEnd"/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1BD4400F" w:rsidR="00E3177C" w:rsidRDefault="00863F6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331A87B0" w:rsidR="00E3177C" w:rsidRDefault="00863F6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曾德龙、</w:t>
            </w:r>
            <w:r w:rsidR="00D9585A" w:rsidRPr="00D9585A">
              <w:rPr>
                <w:rFonts w:hint="eastAsia"/>
                <w:szCs w:val="21"/>
              </w:rPr>
              <w:t>祠堂</w:t>
            </w:r>
            <w:r w:rsidR="005B4D02">
              <w:rPr>
                <w:rFonts w:hint="eastAsia"/>
                <w:szCs w:val="21"/>
              </w:rPr>
              <w:t>负责人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4525B4AF" w:rsidR="00E3177C" w:rsidRDefault="00FB569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访谈</w:t>
            </w:r>
            <w:r w:rsidR="00152DBB">
              <w:rPr>
                <w:rFonts w:hint="eastAsia"/>
                <w:b/>
                <w:bCs/>
                <w:sz w:val="24"/>
              </w:rPr>
              <w:t>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44D4ADAA" w:rsidR="00E3177C" w:rsidRDefault="000B12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询问用户使用开发版本的初体验</w:t>
            </w:r>
          </w:p>
        </w:tc>
      </w:tr>
      <w:tr w:rsidR="00E3177C" w14:paraId="3C926089" w14:textId="77777777" w:rsidTr="003E0012">
        <w:trPr>
          <w:trHeight w:val="4078"/>
        </w:trPr>
        <w:tc>
          <w:tcPr>
            <w:tcW w:w="1804" w:type="dxa"/>
            <w:vAlign w:val="center"/>
          </w:tcPr>
          <w:p w14:paraId="04DA0707" w14:textId="344B1067" w:rsidR="00E3177C" w:rsidRDefault="00FB569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访谈</w:t>
            </w:r>
            <w:r w:rsidR="00152DBB">
              <w:rPr>
                <w:rFonts w:hint="eastAsia"/>
                <w:sz w:val="24"/>
              </w:rPr>
              <w:t>内容</w:t>
            </w:r>
          </w:p>
        </w:tc>
        <w:tc>
          <w:tcPr>
            <w:tcW w:w="8856" w:type="dxa"/>
            <w:gridSpan w:val="3"/>
          </w:tcPr>
          <w:p w14:paraId="19ADAF38" w14:textId="331BBFDF" w:rsidR="009B638C" w:rsidRPr="00311412" w:rsidRDefault="00EB2055" w:rsidP="00E47E4F">
            <w:pPr>
              <w:ind w:firstLineChars="250" w:firstLine="525"/>
            </w:pPr>
            <w:r w:rsidRPr="00E26769">
              <w:rPr>
                <w:rFonts w:hint="eastAsia"/>
              </w:rPr>
              <w:t>在开始访谈之前，我们给客户发了一个简单</w:t>
            </w:r>
            <w:proofErr w:type="gramStart"/>
            <w:r w:rsidRPr="00E26769">
              <w:rPr>
                <w:rFonts w:hint="eastAsia"/>
              </w:rPr>
              <w:t>的微信小</w:t>
            </w:r>
            <w:proofErr w:type="gramEnd"/>
            <w:r w:rsidRPr="00E26769">
              <w:rPr>
                <w:rFonts w:hint="eastAsia"/>
              </w:rPr>
              <w:t>程序的演示视频（</w:t>
            </w:r>
            <w:proofErr w:type="gramStart"/>
            <w:r w:rsidRPr="00E26769">
              <w:rPr>
                <w:rFonts w:hint="eastAsia"/>
              </w:rPr>
              <w:t>因为微信小</w:t>
            </w:r>
            <w:proofErr w:type="gramEnd"/>
            <w:r w:rsidRPr="00E26769">
              <w:rPr>
                <w:rFonts w:hint="eastAsia"/>
              </w:rPr>
              <w:t>程序还没有正式发布）。</w:t>
            </w:r>
          </w:p>
          <w:p w14:paraId="24D53C81" w14:textId="503CCB8F" w:rsidR="00561B16" w:rsidRDefault="001347E6" w:rsidP="001347E6">
            <w:pPr>
              <w:rPr>
                <w:b/>
                <w:bCs/>
              </w:rPr>
            </w:pPr>
            <w:r w:rsidRPr="00A87A02">
              <w:rPr>
                <w:rFonts w:hint="eastAsia"/>
                <w:b/>
                <w:bCs/>
              </w:rPr>
              <w:t>问题</w:t>
            </w:r>
            <w:proofErr w:type="gramStart"/>
            <w:r w:rsidR="00206574">
              <w:rPr>
                <w:rFonts w:hint="eastAsia"/>
                <w:b/>
                <w:bCs/>
              </w:rPr>
              <w:t>一</w:t>
            </w:r>
            <w:proofErr w:type="gramEnd"/>
            <w:r w:rsidRPr="00A87A02">
              <w:rPr>
                <w:rFonts w:hint="eastAsia"/>
                <w:b/>
                <w:bCs/>
              </w:rPr>
              <w:t>：</w:t>
            </w:r>
            <w:r w:rsidR="00C14977">
              <w:rPr>
                <w:rFonts w:hint="eastAsia"/>
                <w:b/>
                <w:bCs/>
              </w:rPr>
              <w:t>请问看过</w:t>
            </w:r>
            <w:proofErr w:type="gramStart"/>
            <w:r w:rsidR="00C14977">
              <w:rPr>
                <w:rFonts w:hint="eastAsia"/>
                <w:b/>
                <w:bCs/>
              </w:rPr>
              <w:t>我们微信</w:t>
            </w:r>
            <w:proofErr w:type="gramEnd"/>
            <w:r w:rsidR="00C14977">
              <w:rPr>
                <w:rFonts w:hint="eastAsia"/>
                <w:b/>
                <w:bCs/>
              </w:rPr>
              <w:t>小程序演示的视频之后，请问您</w:t>
            </w:r>
            <w:proofErr w:type="gramStart"/>
            <w:r w:rsidR="00C14977">
              <w:rPr>
                <w:rFonts w:hint="eastAsia"/>
                <w:b/>
                <w:bCs/>
              </w:rPr>
              <w:t>觉得微信小</w:t>
            </w:r>
            <w:proofErr w:type="gramEnd"/>
            <w:r w:rsidR="00C14977">
              <w:rPr>
                <w:rFonts w:hint="eastAsia"/>
                <w:b/>
                <w:bCs/>
              </w:rPr>
              <w:t>程序有什么不足的地方？</w:t>
            </w:r>
          </w:p>
          <w:p w14:paraId="3B6416D1" w14:textId="3047F11B" w:rsidR="00642EAE" w:rsidRDefault="00F81B40" w:rsidP="001347E6">
            <w:r w:rsidRPr="00D2078F">
              <w:rPr>
                <w:rFonts w:hint="eastAsia"/>
                <w:b/>
                <w:bCs/>
              </w:rPr>
              <w:t>客户：</w:t>
            </w:r>
            <w:r w:rsidR="00A43CC5">
              <w:rPr>
                <w:rFonts w:hint="eastAsia"/>
              </w:rPr>
              <w:t>大体符合我们开始的设想，但是就是有些太简单了。</w:t>
            </w:r>
          </w:p>
          <w:p w14:paraId="4BC86789" w14:textId="77777777" w:rsidR="004401CD" w:rsidRDefault="004401CD" w:rsidP="001347E6"/>
          <w:p w14:paraId="227AB386" w14:textId="28E5BF25" w:rsidR="001347E6" w:rsidRDefault="001347E6" w:rsidP="001347E6">
            <w:pPr>
              <w:rPr>
                <w:b/>
                <w:bCs/>
              </w:rPr>
            </w:pPr>
            <w:r w:rsidRPr="00A87A02">
              <w:rPr>
                <w:rFonts w:hint="eastAsia"/>
                <w:b/>
                <w:bCs/>
              </w:rPr>
              <w:t>问题二：</w:t>
            </w:r>
            <w:r w:rsidR="00341810" w:rsidRPr="00341810">
              <w:rPr>
                <w:rFonts w:hint="eastAsia"/>
                <w:b/>
                <w:bCs/>
              </w:rPr>
              <w:t>请问是具体那一部分简单？</w:t>
            </w:r>
          </w:p>
          <w:p w14:paraId="1CB551AC" w14:textId="4E4AC00F" w:rsidR="00FF2263" w:rsidRDefault="00D2078F" w:rsidP="00D2078F">
            <w:r w:rsidRPr="00D2078F">
              <w:rPr>
                <w:rFonts w:hint="eastAsia"/>
                <w:b/>
                <w:bCs/>
              </w:rPr>
              <w:t>客户：</w:t>
            </w:r>
            <w:r w:rsidR="00FF2263">
              <w:rPr>
                <w:rFonts w:hint="eastAsia"/>
              </w:rPr>
              <w:t>关于成书那个界面，只有一个很简单的信息可能不够。</w:t>
            </w:r>
          </w:p>
          <w:p w14:paraId="6035A77A" w14:textId="72F9A24D" w:rsidR="00B81A2F" w:rsidRPr="00591E25" w:rsidRDefault="00B81A2F" w:rsidP="00591E25">
            <w:pPr>
              <w:rPr>
                <w:b/>
                <w:bCs/>
              </w:rPr>
            </w:pPr>
            <w:r w:rsidRPr="00B81A2F">
              <w:rPr>
                <w:rFonts w:hint="eastAsia"/>
                <w:b/>
                <w:bCs/>
              </w:rPr>
              <w:t>回应：</w:t>
            </w:r>
            <w:r>
              <w:rPr>
                <w:rFonts w:hint="eastAsia"/>
              </w:rPr>
              <w:t>因为这个界面一开始我们是想设置成类似于传统族谱的书册页面，但是在实现过程中遇到了些问题，于是改成了这种每页显示一个人的基本信息的页面，你这边有没有其他想法？</w:t>
            </w:r>
          </w:p>
          <w:p w14:paraId="31D117E9" w14:textId="77777777" w:rsidR="002409DD" w:rsidRDefault="00AA3AC8" w:rsidP="00AA3AC8">
            <w:r w:rsidRPr="00D2078F">
              <w:rPr>
                <w:rFonts w:hint="eastAsia"/>
                <w:b/>
                <w:bCs/>
              </w:rPr>
              <w:t>客户：</w:t>
            </w:r>
            <w:r w:rsidR="005B55F2">
              <w:rPr>
                <w:rFonts w:hint="eastAsia"/>
              </w:rPr>
              <w:t>哦，是这样，有没有可能除了这些信息外，显示一下他的妻子或者孩子名字，还有可能的话可以编辑些个人爱好或者其他一些个人信息作为了解。</w:t>
            </w:r>
          </w:p>
          <w:p w14:paraId="773C527E" w14:textId="77777777" w:rsidR="00B81A2F" w:rsidRPr="00AA3AC8" w:rsidRDefault="00B81A2F" w:rsidP="00B81A2F">
            <w:pPr>
              <w:rPr>
                <w:b/>
                <w:bCs/>
              </w:rPr>
            </w:pPr>
          </w:p>
          <w:p w14:paraId="24D3C80E" w14:textId="77777777" w:rsidR="00F208A4" w:rsidRDefault="00E87F70" w:rsidP="00E87F70">
            <w:pPr>
              <w:rPr>
                <w:b/>
                <w:bCs/>
              </w:rPr>
            </w:pPr>
            <w:r w:rsidRPr="00A87A02">
              <w:rPr>
                <w:rFonts w:hint="eastAsia"/>
                <w:b/>
                <w:bCs/>
              </w:rPr>
              <w:t>问题</w:t>
            </w:r>
            <w:r w:rsidR="009A4821">
              <w:rPr>
                <w:rFonts w:hint="eastAsia"/>
                <w:b/>
                <w:bCs/>
              </w:rPr>
              <w:t>三</w:t>
            </w:r>
            <w:r w:rsidRPr="00A87A02">
              <w:rPr>
                <w:rFonts w:hint="eastAsia"/>
                <w:b/>
                <w:bCs/>
              </w:rPr>
              <w:t>：</w:t>
            </w:r>
            <w:r w:rsidR="004449FE" w:rsidRPr="004449FE">
              <w:rPr>
                <w:rFonts w:hint="eastAsia"/>
                <w:b/>
                <w:bCs/>
              </w:rPr>
              <w:t>还有其他意见吗？</w:t>
            </w:r>
          </w:p>
          <w:p w14:paraId="4B503E51" w14:textId="43782C80" w:rsidR="008419B6" w:rsidRDefault="00650054" w:rsidP="008419B6">
            <w:r w:rsidRPr="00650054">
              <w:rPr>
                <w:rFonts w:hint="eastAsia"/>
                <w:b/>
                <w:bCs/>
              </w:rPr>
              <w:t>客户：</w:t>
            </w:r>
            <w:r w:rsidR="008419B6">
              <w:rPr>
                <w:rFonts w:hint="eastAsia"/>
              </w:rPr>
              <w:t>这样看是挺好的，就是不知道实际使用的效果，能不能先使用试试。</w:t>
            </w:r>
          </w:p>
          <w:p w14:paraId="4E64C3DA" w14:textId="412DEA99" w:rsidR="00724B8A" w:rsidRPr="00591E25" w:rsidRDefault="00724B8A" w:rsidP="00724B8A">
            <w:pPr>
              <w:rPr>
                <w:b/>
                <w:bCs/>
              </w:rPr>
            </w:pPr>
            <w:r w:rsidRPr="00B81A2F">
              <w:rPr>
                <w:rFonts w:hint="eastAsia"/>
                <w:b/>
                <w:bCs/>
              </w:rPr>
              <w:t>回应：</w:t>
            </w:r>
            <w:r w:rsidR="00F955FB">
              <w:rPr>
                <w:rFonts w:hint="eastAsia"/>
              </w:rPr>
              <w:t>这个我们尽快发布初始版本。</w:t>
            </w:r>
          </w:p>
          <w:p w14:paraId="0E08F33B" w14:textId="6073897B" w:rsidR="00007502" w:rsidRPr="00724B8A" w:rsidRDefault="00007502" w:rsidP="001347E6">
            <w:pPr>
              <w:spacing w:line="0" w:lineRule="atLeast"/>
              <w:jc w:val="left"/>
            </w:pPr>
          </w:p>
          <w:p w14:paraId="39BCF8E2" w14:textId="77777777" w:rsidR="00940EA3" w:rsidRDefault="00940EA3" w:rsidP="00940EA3">
            <w:r>
              <w:rPr>
                <w:rFonts w:hint="eastAsia"/>
              </w:rPr>
              <w:t>一下是部分截图，由于是方言无法识别为文字：</w:t>
            </w:r>
          </w:p>
          <w:p w14:paraId="76C34747" w14:textId="1987E459" w:rsidR="00007502" w:rsidRPr="00940EA3" w:rsidRDefault="000961A5" w:rsidP="001347E6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8065FC">
              <w:rPr>
                <w:noProof/>
              </w:rPr>
              <w:drawing>
                <wp:inline distT="0" distB="0" distL="0" distR="0" wp14:anchorId="0D4FED3F" wp14:editId="4E4D453B">
                  <wp:extent cx="5274310" cy="2942590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42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0012" w14:paraId="1E4EAC7C" w14:textId="77777777">
        <w:trPr>
          <w:trHeight w:val="627"/>
        </w:trPr>
        <w:tc>
          <w:tcPr>
            <w:tcW w:w="1804" w:type="dxa"/>
            <w:vAlign w:val="center"/>
          </w:tcPr>
          <w:p w14:paraId="2ADFE44D" w14:textId="60202BED" w:rsidR="003E0012" w:rsidRDefault="003E001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访谈分析</w:t>
            </w:r>
          </w:p>
        </w:tc>
        <w:tc>
          <w:tcPr>
            <w:tcW w:w="8856" w:type="dxa"/>
            <w:gridSpan w:val="3"/>
            <w:vAlign w:val="center"/>
          </w:tcPr>
          <w:p w14:paraId="2CCC36FC" w14:textId="2461DEC6" w:rsidR="001C741A" w:rsidRPr="002B3703" w:rsidRDefault="00516E51" w:rsidP="00F92467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本次访谈获取的主要信息是对成书模块进行补充，完善页面信息的丰富度，并且将页面进一步设计好，同时应该尽快完成</w:t>
            </w:r>
            <w:proofErr w:type="gramStart"/>
            <w:r>
              <w:rPr>
                <w:rFonts w:hint="eastAsia"/>
                <w:sz w:val="24"/>
              </w:rPr>
              <w:t>网页端跟小</w:t>
            </w:r>
            <w:proofErr w:type="gramEnd"/>
            <w:r>
              <w:rPr>
                <w:rFonts w:hint="eastAsia"/>
                <w:sz w:val="24"/>
              </w:rPr>
              <w:t>程序的交接，使得初版软件能够正式投入使用。</w:t>
            </w:r>
          </w:p>
          <w:p w14:paraId="6A46198A" w14:textId="2AFC516B" w:rsidR="001C741A" w:rsidRDefault="001C741A" w:rsidP="00F92467">
            <w:pPr>
              <w:rPr>
                <w:sz w:val="24"/>
              </w:rPr>
            </w:pP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6934BED1" w:rsidR="00E3177C" w:rsidRDefault="00696BA1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10"/>
      <w:footerReference w:type="default" r:id="rId11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D3042" w14:textId="77777777" w:rsidR="0074654D" w:rsidRDefault="0074654D">
      <w:r>
        <w:separator/>
      </w:r>
    </w:p>
  </w:endnote>
  <w:endnote w:type="continuationSeparator" w:id="0">
    <w:p w14:paraId="5C926AE5" w14:textId="77777777" w:rsidR="0074654D" w:rsidRDefault="00746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A0939" w:rsidRDefault="00EA093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A0939" w:rsidRDefault="00EA0939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A0939" w:rsidRDefault="00EA0939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3EF9" w14:textId="77777777" w:rsidR="0074654D" w:rsidRDefault="0074654D">
      <w:r>
        <w:separator/>
      </w:r>
    </w:p>
  </w:footnote>
  <w:footnote w:type="continuationSeparator" w:id="0">
    <w:p w14:paraId="40B66490" w14:textId="77777777" w:rsidR="0074654D" w:rsidRDefault="007465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A0939" w:rsidRDefault="00EA0939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F121DD4"/>
    <w:multiLevelType w:val="hybridMultilevel"/>
    <w:tmpl w:val="FC341F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9CF3E97"/>
    <w:rsid w:val="0000514F"/>
    <w:rsid w:val="00007502"/>
    <w:rsid w:val="00017EE8"/>
    <w:rsid w:val="000306BB"/>
    <w:rsid w:val="00074C75"/>
    <w:rsid w:val="000961A5"/>
    <w:rsid w:val="000B12A8"/>
    <w:rsid w:val="000C16B7"/>
    <w:rsid w:val="000D45E0"/>
    <w:rsid w:val="000D6D6E"/>
    <w:rsid w:val="000F024F"/>
    <w:rsid w:val="000F3D6D"/>
    <w:rsid w:val="00123F37"/>
    <w:rsid w:val="001347E6"/>
    <w:rsid w:val="00152DBB"/>
    <w:rsid w:val="001668D9"/>
    <w:rsid w:val="00172E03"/>
    <w:rsid w:val="001938D3"/>
    <w:rsid w:val="0019439A"/>
    <w:rsid w:val="001957BB"/>
    <w:rsid w:val="001C741A"/>
    <w:rsid w:val="001F1EC9"/>
    <w:rsid w:val="001F746B"/>
    <w:rsid w:val="00201085"/>
    <w:rsid w:val="00206574"/>
    <w:rsid w:val="0023127E"/>
    <w:rsid w:val="002409DD"/>
    <w:rsid w:val="00240D6C"/>
    <w:rsid w:val="002720B8"/>
    <w:rsid w:val="00275BBF"/>
    <w:rsid w:val="002853BA"/>
    <w:rsid w:val="00297E44"/>
    <w:rsid w:val="002B3703"/>
    <w:rsid w:val="002C7223"/>
    <w:rsid w:val="002E0943"/>
    <w:rsid w:val="002E5BA7"/>
    <w:rsid w:val="00311412"/>
    <w:rsid w:val="003124E9"/>
    <w:rsid w:val="00320F93"/>
    <w:rsid w:val="00341810"/>
    <w:rsid w:val="003562EF"/>
    <w:rsid w:val="003576F3"/>
    <w:rsid w:val="00375A4F"/>
    <w:rsid w:val="00377166"/>
    <w:rsid w:val="00381218"/>
    <w:rsid w:val="003877CA"/>
    <w:rsid w:val="003A5DEA"/>
    <w:rsid w:val="003B3660"/>
    <w:rsid w:val="003B48C3"/>
    <w:rsid w:val="003E0012"/>
    <w:rsid w:val="004067DE"/>
    <w:rsid w:val="00415CB5"/>
    <w:rsid w:val="00422103"/>
    <w:rsid w:val="004401CD"/>
    <w:rsid w:val="004413F8"/>
    <w:rsid w:val="004449FE"/>
    <w:rsid w:val="00445E1A"/>
    <w:rsid w:val="00462399"/>
    <w:rsid w:val="00465340"/>
    <w:rsid w:val="00493FEA"/>
    <w:rsid w:val="004D7BE4"/>
    <w:rsid w:val="00500EDE"/>
    <w:rsid w:val="00502A3B"/>
    <w:rsid w:val="005061DD"/>
    <w:rsid w:val="00507CE0"/>
    <w:rsid w:val="00507FA8"/>
    <w:rsid w:val="00516E51"/>
    <w:rsid w:val="00552C66"/>
    <w:rsid w:val="00556721"/>
    <w:rsid w:val="00561B16"/>
    <w:rsid w:val="00566267"/>
    <w:rsid w:val="00581A4C"/>
    <w:rsid w:val="00591E25"/>
    <w:rsid w:val="005925F1"/>
    <w:rsid w:val="005A1268"/>
    <w:rsid w:val="005B4D02"/>
    <w:rsid w:val="005B55F2"/>
    <w:rsid w:val="00600542"/>
    <w:rsid w:val="0060316B"/>
    <w:rsid w:val="00603BD6"/>
    <w:rsid w:val="00607DA4"/>
    <w:rsid w:val="00642EAE"/>
    <w:rsid w:val="00650054"/>
    <w:rsid w:val="00682E44"/>
    <w:rsid w:val="00696BA1"/>
    <w:rsid w:val="006B09E8"/>
    <w:rsid w:val="006B224A"/>
    <w:rsid w:val="006B5211"/>
    <w:rsid w:val="0072498D"/>
    <w:rsid w:val="00724B8A"/>
    <w:rsid w:val="0072661B"/>
    <w:rsid w:val="00734D5E"/>
    <w:rsid w:val="0073556B"/>
    <w:rsid w:val="00744B65"/>
    <w:rsid w:val="0074654D"/>
    <w:rsid w:val="00754070"/>
    <w:rsid w:val="0077048B"/>
    <w:rsid w:val="00786404"/>
    <w:rsid w:val="007A370E"/>
    <w:rsid w:val="007B2531"/>
    <w:rsid w:val="007B479C"/>
    <w:rsid w:val="007C3C59"/>
    <w:rsid w:val="0080182B"/>
    <w:rsid w:val="00802163"/>
    <w:rsid w:val="00810312"/>
    <w:rsid w:val="0081096C"/>
    <w:rsid w:val="008419B6"/>
    <w:rsid w:val="00857361"/>
    <w:rsid w:val="00862DDA"/>
    <w:rsid w:val="00863F6A"/>
    <w:rsid w:val="00866A90"/>
    <w:rsid w:val="00872044"/>
    <w:rsid w:val="00895B3C"/>
    <w:rsid w:val="008C0396"/>
    <w:rsid w:val="008C435C"/>
    <w:rsid w:val="008D0777"/>
    <w:rsid w:val="008F6F84"/>
    <w:rsid w:val="00912F7F"/>
    <w:rsid w:val="00922C4B"/>
    <w:rsid w:val="00933C28"/>
    <w:rsid w:val="00940EA3"/>
    <w:rsid w:val="009516C4"/>
    <w:rsid w:val="00954C3A"/>
    <w:rsid w:val="00970AFF"/>
    <w:rsid w:val="009A4821"/>
    <w:rsid w:val="009A6BC2"/>
    <w:rsid w:val="009B638C"/>
    <w:rsid w:val="009D1248"/>
    <w:rsid w:val="009F29BA"/>
    <w:rsid w:val="009F7BFD"/>
    <w:rsid w:val="00A2363D"/>
    <w:rsid w:val="00A260D3"/>
    <w:rsid w:val="00A43CC5"/>
    <w:rsid w:val="00A60C3F"/>
    <w:rsid w:val="00A71C5B"/>
    <w:rsid w:val="00A86F71"/>
    <w:rsid w:val="00AA3AC8"/>
    <w:rsid w:val="00B016F3"/>
    <w:rsid w:val="00B22A5C"/>
    <w:rsid w:val="00B31C9B"/>
    <w:rsid w:val="00B404A2"/>
    <w:rsid w:val="00B469AF"/>
    <w:rsid w:val="00B62849"/>
    <w:rsid w:val="00B652A6"/>
    <w:rsid w:val="00B81A2F"/>
    <w:rsid w:val="00BD3E26"/>
    <w:rsid w:val="00BD53F3"/>
    <w:rsid w:val="00BE09B6"/>
    <w:rsid w:val="00BF4587"/>
    <w:rsid w:val="00C14977"/>
    <w:rsid w:val="00C2715C"/>
    <w:rsid w:val="00C31A80"/>
    <w:rsid w:val="00C525E6"/>
    <w:rsid w:val="00C52AC2"/>
    <w:rsid w:val="00C8522A"/>
    <w:rsid w:val="00C96956"/>
    <w:rsid w:val="00CA01CD"/>
    <w:rsid w:val="00CA3DF3"/>
    <w:rsid w:val="00CC6E69"/>
    <w:rsid w:val="00CD66E3"/>
    <w:rsid w:val="00D14A33"/>
    <w:rsid w:val="00D2078F"/>
    <w:rsid w:val="00D67A1E"/>
    <w:rsid w:val="00D76397"/>
    <w:rsid w:val="00D9585A"/>
    <w:rsid w:val="00DA6378"/>
    <w:rsid w:val="00E11CC4"/>
    <w:rsid w:val="00E17FFE"/>
    <w:rsid w:val="00E26769"/>
    <w:rsid w:val="00E3177C"/>
    <w:rsid w:val="00E47E4F"/>
    <w:rsid w:val="00E5452B"/>
    <w:rsid w:val="00E56154"/>
    <w:rsid w:val="00E74331"/>
    <w:rsid w:val="00E87F70"/>
    <w:rsid w:val="00EA0939"/>
    <w:rsid w:val="00EB1F51"/>
    <w:rsid w:val="00EB2055"/>
    <w:rsid w:val="00EB3A8A"/>
    <w:rsid w:val="00EB4D39"/>
    <w:rsid w:val="00EB584D"/>
    <w:rsid w:val="00EC5558"/>
    <w:rsid w:val="00F0237C"/>
    <w:rsid w:val="00F0374F"/>
    <w:rsid w:val="00F208A4"/>
    <w:rsid w:val="00F20FC3"/>
    <w:rsid w:val="00F3508D"/>
    <w:rsid w:val="00F47890"/>
    <w:rsid w:val="00F71A45"/>
    <w:rsid w:val="00F72FD1"/>
    <w:rsid w:val="00F77091"/>
    <w:rsid w:val="00F81B40"/>
    <w:rsid w:val="00F83A89"/>
    <w:rsid w:val="00F85E59"/>
    <w:rsid w:val="00F92467"/>
    <w:rsid w:val="00F955FB"/>
    <w:rsid w:val="00F9588E"/>
    <w:rsid w:val="00F95E15"/>
    <w:rsid w:val="00FA6CF9"/>
    <w:rsid w:val="00FA6F1F"/>
    <w:rsid w:val="00FB569C"/>
    <w:rsid w:val="00FD2B1F"/>
    <w:rsid w:val="00FF2263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260D3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25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帝王的带刀侍卫</dc:creator>
  <cp:lastModifiedBy>王聪</cp:lastModifiedBy>
  <cp:revision>101</cp:revision>
  <dcterms:created xsi:type="dcterms:W3CDTF">2021-06-11T02:29:00Z</dcterms:created>
  <dcterms:modified xsi:type="dcterms:W3CDTF">2021-06-13T07:21:00Z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