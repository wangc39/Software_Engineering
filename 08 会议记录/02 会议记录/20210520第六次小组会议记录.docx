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17EDB8D2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A16257">
        <w:rPr>
          <w:rFonts w:hint="eastAsia"/>
          <w:b/>
          <w:bCs/>
          <w:sz w:val="44"/>
          <w:szCs w:val="44"/>
        </w:rPr>
        <w:t>六</w:t>
      </w:r>
      <w:r>
        <w:rPr>
          <w:rFonts w:hint="eastAsia"/>
          <w:b/>
          <w:bCs/>
          <w:sz w:val="44"/>
          <w:szCs w:val="44"/>
        </w:rPr>
        <w:t>次</w:t>
      </w:r>
      <w:r w:rsidR="00381218">
        <w:rPr>
          <w:rFonts w:hint="eastAsia"/>
          <w:b/>
          <w:bCs/>
          <w:sz w:val="44"/>
          <w:szCs w:val="44"/>
        </w:rPr>
        <w:t>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50A10847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F0237C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 w:rsidR="00483347">
              <w:rPr>
                <w:rFonts w:hint="eastAsia"/>
                <w:szCs w:val="21"/>
              </w:rPr>
              <w:t>20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3E5A3D8A" w:rsidR="00E3177C" w:rsidRDefault="00863F6A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33133DF3" w:rsidR="00E3177C" w:rsidRDefault="00A453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王聪</w:t>
            </w:r>
            <w:r w:rsidR="00863F6A">
              <w:rPr>
                <w:rFonts w:hint="eastAsia"/>
                <w:szCs w:val="21"/>
              </w:rPr>
              <w:t>、</w:t>
            </w:r>
            <w:r w:rsidR="00376ACB">
              <w:rPr>
                <w:rFonts w:hint="eastAsia"/>
                <w:szCs w:val="21"/>
              </w:rPr>
              <w:t>郑湘萍</w:t>
            </w:r>
            <w:r w:rsidR="00863F6A">
              <w:rPr>
                <w:rFonts w:hint="eastAsia"/>
                <w:szCs w:val="21"/>
              </w:rPr>
              <w:t>、程钰涵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328FED1D" w:rsidR="00E3177C" w:rsidRDefault="00BE5CD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网页端情况讨论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73931376" w14:textId="4576ACAD" w:rsidR="00E3177C" w:rsidRDefault="00F208F9" w:rsidP="009F16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r w:rsidR="00922C4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网页端的进度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6AB953DD" w14:textId="77777777" w:rsidR="001938D3" w:rsidRDefault="00872044" w:rsidP="001938D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="001938D3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938D3">
              <w:rPr>
                <w:rFonts w:ascii="微软雅黑" w:eastAsia="微软雅黑" w:hAnsi="微软雅黑" w:cs="微软雅黑" w:hint="eastAsia"/>
                <w:szCs w:val="21"/>
              </w:rPr>
              <w:t>已经实现一半的内容，但是由于网页端这里前端和后端是结合到一起的，所以修改起来比较麻烦</w:t>
            </w:r>
          </w:p>
          <w:p w14:paraId="6C5E9312" w14:textId="1F1D7033" w:rsidR="00E3177C" w:rsidRDefault="001938D3" w:rsidP="002B127A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38710E">
              <w:rPr>
                <w:rFonts w:ascii="微软雅黑" w:eastAsia="微软雅黑" w:hAnsi="微软雅黑" w:cs="微软雅黑" w:hint="eastAsia"/>
                <w:szCs w:val="21"/>
              </w:rPr>
              <w:t>网页端使用到的后端，并不是和微信小程序端的后端是一致的，这点和一开始的规定是不一样的。我们要求共同</w:t>
            </w:r>
            <w:r w:rsidR="009428FA">
              <w:rPr>
                <w:rFonts w:ascii="微软雅黑" w:eastAsia="微软雅黑" w:hAnsi="微软雅黑" w:cs="微软雅黑" w:hint="eastAsia"/>
                <w:szCs w:val="21"/>
              </w:rPr>
              <w:t>维护</w:t>
            </w:r>
            <w:r w:rsidR="0038710E">
              <w:rPr>
                <w:rFonts w:ascii="微软雅黑" w:eastAsia="微软雅黑" w:hAnsi="微软雅黑" w:cs="微软雅黑" w:hint="eastAsia"/>
                <w:szCs w:val="21"/>
              </w:rPr>
              <w:t>一个数据库</w:t>
            </w:r>
            <w:r w:rsidR="000536CD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14:paraId="4A330E99" w14:textId="3D74C323" w:rsidR="00D27853" w:rsidRPr="00D27853" w:rsidRDefault="00F822E4" w:rsidP="00D27853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  <w:r w:rsidR="00D2785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D27853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9419E6">
              <w:rPr>
                <w:rFonts w:ascii="微软雅黑" w:eastAsia="微软雅黑" w:hAnsi="微软雅黑" w:cs="微软雅黑" w:hint="eastAsia"/>
                <w:szCs w:val="21"/>
              </w:rPr>
              <w:t>尝试使用</w:t>
            </w:r>
            <w:r w:rsidR="00D27853">
              <w:rPr>
                <w:rFonts w:ascii="微软雅黑" w:eastAsia="微软雅黑" w:hAnsi="微软雅黑" w:cs="微软雅黑" w:hint="eastAsia"/>
                <w:szCs w:val="21"/>
              </w:rPr>
              <w:t>新的框架</w:t>
            </w:r>
            <w:r w:rsidR="004E3927">
              <w:rPr>
                <w:rFonts w:ascii="微软雅黑" w:eastAsia="微软雅黑" w:hAnsi="微软雅黑" w:cs="微软雅黑" w:hint="eastAsia"/>
                <w:szCs w:val="21"/>
              </w:rPr>
              <w:t>，让网页端和微信小程序端使用的是一个后端</w:t>
            </w:r>
          </w:p>
          <w:p w14:paraId="764A944F" w14:textId="66A225E2" w:rsidR="00556721" w:rsidRDefault="00864947" w:rsidP="0055672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二</w:t>
            </w:r>
            <w:r w:rsidR="00556721" w:rsidRPr="003A5DEA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改进方案</w:t>
            </w:r>
          </w:p>
          <w:p w14:paraId="2EE99971" w14:textId="50762C94" w:rsidR="00320F93" w:rsidRPr="00214A4D" w:rsidRDefault="001F746B" w:rsidP="00556721">
            <w:pPr>
              <w:spacing w:line="0" w:lineRule="atLeast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214A4D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14A4D"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 w:rsidR="004A299E" w:rsidRPr="00214A4D">
              <w:rPr>
                <w:rFonts w:ascii="微软雅黑" w:eastAsia="微软雅黑" w:hAnsi="微软雅黑" w:cs="微软雅黑" w:hint="eastAsia"/>
                <w:szCs w:val="21"/>
              </w:rPr>
              <w:t>重新选择合适的框架，满足网页端和微信小程序端共同使用一个后端的要求。</w:t>
            </w:r>
            <w:r w:rsidR="008E7662" w:rsidRPr="00214A4D">
              <w:rPr>
                <w:rFonts w:ascii="微软雅黑" w:eastAsia="微软雅黑" w:hAnsi="微软雅黑" w:cs="微软雅黑" w:hint="eastAsia"/>
                <w:szCs w:val="21"/>
              </w:rPr>
              <w:t>重新安排人员分工，加快网页端的开发进度</w:t>
            </w:r>
            <w:r w:rsidR="00732C05" w:rsidRPr="00214A4D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  <w:r w:rsidR="00595726">
              <w:rPr>
                <w:rFonts w:ascii="微软雅黑" w:eastAsia="微软雅黑" w:hAnsi="微软雅黑" w:cs="微软雅黑" w:hint="eastAsia"/>
                <w:szCs w:val="21"/>
              </w:rPr>
              <w:t>网页端设定为第一开展任务，每三天需要汇报进度。</w:t>
            </w:r>
          </w:p>
          <w:p w14:paraId="5753FF53" w14:textId="448D2996" w:rsidR="00E3177C" w:rsidRDefault="00A86F7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B016F3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三、下周目标</w:t>
            </w:r>
          </w:p>
          <w:p w14:paraId="768128EB" w14:textId="1F98DE83" w:rsidR="00634E77" w:rsidRPr="00B15842" w:rsidRDefault="00996215" w:rsidP="00553829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1584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Pr="00B15842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553829" w:rsidRPr="00B15842">
              <w:rPr>
                <w:rFonts w:ascii="微软雅黑" w:eastAsia="微软雅黑" w:hAnsi="微软雅黑" w:cs="微软雅黑" w:hint="eastAsia"/>
                <w:szCs w:val="21"/>
              </w:rPr>
              <w:t>网页端尽快完成开发</w:t>
            </w:r>
          </w:p>
          <w:p w14:paraId="7787A14E" w14:textId="38D22B01" w:rsidR="00553829" w:rsidRPr="00B15842" w:rsidRDefault="00996215" w:rsidP="00553829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B15842"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 w:rsidRPr="00B15842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553829" w:rsidRPr="00B15842">
              <w:rPr>
                <w:rFonts w:ascii="微软雅黑" w:eastAsia="微软雅黑" w:hAnsi="微软雅黑" w:cs="微软雅黑" w:hint="eastAsia"/>
                <w:szCs w:val="21"/>
              </w:rPr>
              <w:t>网页端的文档也要进行完善</w:t>
            </w:r>
          </w:p>
          <w:p w14:paraId="45ECC7AE" w14:textId="5F2F3E33" w:rsidR="00553829" w:rsidRPr="00B15842" w:rsidRDefault="00D82A28" w:rsidP="00553829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 w:rsidRPr="00B15842">
              <w:rPr>
                <w:rFonts w:ascii="微软雅黑" w:eastAsia="微软雅黑" w:hAnsi="微软雅黑" w:cs="微软雅黑" w:hint="eastAsia"/>
                <w:szCs w:val="21"/>
              </w:rPr>
              <w:t>3.</w:t>
            </w:r>
            <w:r w:rsidRPr="00B15842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2C38C2" w:rsidRPr="00B15842">
              <w:rPr>
                <w:rFonts w:ascii="微软雅黑" w:eastAsia="微软雅黑" w:hAnsi="微软雅黑" w:cs="微软雅黑" w:hint="eastAsia"/>
                <w:szCs w:val="21"/>
              </w:rPr>
              <w:t>等到网页端开发完成之后，今早开展网页端和微信小程序的测试</w:t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25CC21F5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r w:rsidR="0089324E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重新选择网页端的框架，重新进行分工，尽早完成网页端的开发</w:t>
            </w:r>
            <w:r w:rsidR="00BA169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。对现在已经有的文档进行完善，</w:t>
            </w:r>
            <w:r w:rsidR="001C145C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开始着手编写测试方案。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FEC9" w14:textId="77777777" w:rsidR="00503A3B" w:rsidRDefault="00503A3B">
      <w:r>
        <w:separator/>
      </w:r>
    </w:p>
  </w:endnote>
  <w:endnote w:type="continuationSeparator" w:id="0">
    <w:p w14:paraId="650B4B74" w14:textId="77777777" w:rsidR="00503A3B" w:rsidRDefault="0050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9220" w14:textId="77777777" w:rsidR="00503A3B" w:rsidRDefault="00503A3B">
      <w:r>
        <w:separator/>
      </w:r>
    </w:p>
  </w:footnote>
  <w:footnote w:type="continuationSeparator" w:id="0">
    <w:p w14:paraId="32AEF87F" w14:textId="77777777" w:rsidR="00503A3B" w:rsidRDefault="00503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CF3E97"/>
    <w:rsid w:val="0000514F"/>
    <w:rsid w:val="00017EE8"/>
    <w:rsid w:val="000536CD"/>
    <w:rsid w:val="00074C75"/>
    <w:rsid w:val="000927EA"/>
    <w:rsid w:val="000C16B7"/>
    <w:rsid w:val="000D6D6E"/>
    <w:rsid w:val="000E0239"/>
    <w:rsid w:val="001221D4"/>
    <w:rsid w:val="00152DBB"/>
    <w:rsid w:val="001668D9"/>
    <w:rsid w:val="00172E03"/>
    <w:rsid w:val="001938D3"/>
    <w:rsid w:val="0019439A"/>
    <w:rsid w:val="001957BB"/>
    <w:rsid w:val="001C145C"/>
    <w:rsid w:val="001F746B"/>
    <w:rsid w:val="00214A4D"/>
    <w:rsid w:val="00240D6C"/>
    <w:rsid w:val="002602AB"/>
    <w:rsid w:val="00275BBF"/>
    <w:rsid w:val="00297E44"/>
    <w:rsid w:val="002B127A"/>
    <w:rsid w:val="002C38C2"/>
    <w:rsid w:val="002C679F"/>
    <w:rsid w:val="002E5BA7"/>
    <w:rsid w:val="00320F93"/>
    <w:rsid w:val="003562EF"/>
    <w:rsid w:val="00375A4F"/>
    <w:rsid w:val="00376ACB"/>
    <w:rsid w:val="00377166"/>
    <w:rsid w:val="00381218"/>
    <w:rsid w:val="0038710E"/>
    <w:rsid w:val="003877CA"/>
    <w:rsid w:val="003A5DEA"/>
    <w:rsid w:val="003B48C3"/>
    <w:rsid w:val="004067DE"/>
    <w:rsid w:val="004413F8"/>
    <w:rsid w:val="00445E1A"/>
    <w:rsid w:val="004547AD"/>
    <w:rsid w:val="00462399"/>
    <w:rsid w:val="00465340"/>
    <w:rsid w:val="00483347"/>
    <w:rsid w:val="004A299E"/>
    <w:rsid w:val="004E3927"/>
    <w:rsid w:val="00500EDE"/>
    <w:rsid w:val="00502A3B"/>
    <w:rsid w:val="00503A3B"/>
    <w:rsid w:val="005061DD"/>
    <w:rsid w:val="00507CE0"/>
    <w:rsid w:val="00552C66"/>
    <w:rsid w:val="00553829"/>
    <w:rsid w:val="00556721"/>
    <w:rsid w:val="00581A4C"/>
    <w:rsid w:val="005925F1"/>
    <w:rsid w:val="00595726"/>
    <w:rsid w:val="005A1268"/>
    <w:rsid w:val="0060316B"/>
    <w:rsid w:val="00603BD6"/>
    <w:rsid w:val="00634E77"/>
    <w:rsid w:val="00682E44"/>
    <w:rsid w:val="00696BA1"/>
    <w:rsid w:val="006B224A"/>
    <w:rsid w:val="0072498D"/>
    <w:rsid w:val="0072661B"/>
    <w:rsid w:val="00732C05"/>
    <w:rsid w:val="00734D5E"/>
    <w:rsid w:val="0073556B"/>
    <w:rsid w:val="00744B65"/>
    <w:rsid w:val="00786404"/>
    <w:rsid w:val="007B2531"/>
    <w:rsid w:val="007B608B"/>
    <w:rsid w:val="007C3C59"/>
    <w:rsid w:val="008006A8"/>
    <w:rsid w:val="0080182B"/>
    <w:rsid w:val="00810312"/>
    <w:rsid w:val="0081096C"/>
    <w:rsid w:val="00834D60"/>
    <w:rsid w:val="00863F6A"/>
    <w:rsid w:val="00864947"/>
    <w:rsid w:val="00866A90"/>
    <w:rsid w:val="00872044"/>
    <w:rsid w:val="0089324E"/>
    <w:rsid w:val="008C0396"/>
    <w:rsid w:val="008C435C"/>
    <w:rsid w:val="008D0777"/>
    <w:rsid w:val="008E7662"/>
    <w:rsid w:val="00904029"/>
    <w:rsid w:val="00912F7F"/>
    <w:rsid w:val="00922C4B"/>
    <w:rsid w:val="00933C28"/>
    <w:rsid w:val="009419E6"/>
    <w:rsid w:val="009428FA"/>
    <w:rsid w:val="009516C4"/>
    <w:rsid w:val="00954C3A"/>
    <w:rsid w:val="00970AFF"/>
    <w:rsid w:val="00996215"/>
    <w:rsid w:val="009F16BB"/>
    <w:rsid w:val="009F7BFD"/>
    <w:rsid w:val="00A16257"/>
    <w:rsid w:val="00A4533C"/>
    <w:rsid w:val="00A71C5B"/>
    <w:rsid w:val="00A86F71"/>
    <w:rsid w:val="00B016F3"/>
    <w:rsid w:val="00B15842"/>
    <w:rsid w:val="00B31C9B"/>
    <w:rsid w:val="00B404A2"/>
    <w:rsid w:val="00B469AF"/>
    <w:rsid w:val="00B652A6"/>
    <w:rsid w:val="00B725A1"/>
    <w:rsid w:val="00BA1697"/>
    <w:rsid w:val="00BC29CC"/>
    <w:rsid w:val="00BD3E26"/>
    <w:rsid w:val="00BE09B6"/>
    <w:rsid w:val="00BE5CD0"/>
    <w:rsid w:val="00C31A80"/>
    <w:rsid w:val="00C525E6"/>
    <w:rsid w:val="00C96956"/>
    <w:rsid w:val="00CA01CD"/>
    <w:rsid w:val="00CA3DF3"/>
    <w:rsid w:val="00CA7FFC"/>
    <w:rsid w:val="00CC6E69"/>
    <w:rsid w:val="00D03CC2"/>
    <w:rsid w:val="00D14A33"/>
    <w:rsid w:val="00D27853"/>
    <w:rsid w:val="00D51637"/>
    <w:rsid w:val="00D67A1E"/>
    <w:rsid w:val="00D76397"/>
    <w:rsid w:val="00D80044"/>
    <w:rsid w:val="00D82A28"/>
    <w:rsid w:val="00DA6378"/>
    <w:rsid w:val="00E3177C"/>
    <w:rsid w:val="00E56154"/>
    <w:rsid w:val="00EA0939"/>
    <w:rsid w:val="00EB1F51"/>
    <w:rsid w:val="00EB3A8A"/>
    <w:rsid w:val="00EB4D39"/>
    <w:rsid w:val="00EB584D"/>
    <w:rsid w:val="00F0237C"/>
    <w:rsid w:val="00F208F9"/>
    <w:rsid w:val="00F20FC3"/>
    <w:rsid w:val="00F3508D"/>
    <w:rsid w:val="00F71A45"/>
    <w:rsid w:val="00F72FD1"/>
    <w:rsid w:val="00F77091"/>
    <w:rsid w:val="00F822E4"/>
    <w:rsid w:val="00F83A89"/>
    <w:rsid w:val="00F95E15"/>
    <w:rsid w:val="00FA6F1F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817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帝王的带刀侍卫</dc:creator>
  <cp:lastModifiedBy>王聪</cp:lastModifiedBy>
  <cp:revision>49</cp:revision>
  <dcterms:created xsi:type="dcterms:W3CDTF">2021-06-11T02:29:00Z</dcterms:created>
  <dcterms:modified xsi:type="dcterms:W3CDTF">2021-06-28T02:13:00Z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